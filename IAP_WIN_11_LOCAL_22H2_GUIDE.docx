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785"/>
        <w:tblW w:w="4821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496"/>
        <w:gridCol w:w="7110"/>
        <w:gridCol w:w="1113"/>
      </w:tblGrid>
      <w:tr w:rsidR="005854DB" w:rsidRPr="0092125E" w14:paraId="45DB3BAA" w14:textId="77777777" w:rsidTr="00A86BDB">
        <w:trPr>
          <w:trHeight w:val="549"/>
        </w:trPr>
        <w:tc>
          <w:tcPr>
            <w:tcW w:w="9719" w:type="dxa"/>
            <w:gridSpan w:val="3"/>
            <w:vAlign w:val="center"/>
          </w:tcPr>
          <w:bookmarkStart w:id="0" w:name="_Toc800529"/>
          <w:p w14:paraId="23105D62" w14:textId="268FBF10" w:rsidR="005854DB" w:rsidRPr="005854DB" w:rsidRDefault="00A86BDB" w:rsidP="00A86BDB">
            <w:pPr>
              <w:pStyle w:val="Title"/>
            </w:pPr>
            <w:sdt>
              <w:sdtPr>
                <w:alias w:val="Title"/>
                <w:tag w:val=""/>
                <w:id w:val="2016188051"/>
                <w:placeholder>
                  <w:docPart w:val="FC13DD004E714EE6A05C59E23FE449F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>
                  <w:t xml:space="preserve">Auto-Pilot </w:t>
                </w:r>
                <w:proofErr w:type="spellStart"/>
                <w:r>
                  <w:t>Itential</w:t>
                </w:r>
                <w:proofErr w:type="spellEnd"/>
                <w:r>
                  <w:t xml:space="preserve"> Setup</w:t>
                </w:r>
              </w:sdtContent>
            </w:sdt>
          </w:p>
        </w:tc>
      </w:tr>
      <w:tr w:rsidR="005854DB" w:rsidRPr="0092125E" w14:paraId="262E53C7" w14:textId="77777777" w:rsidTr="00A86BDB">
        <w:trPr>
          <w:trHeight w:val="68"/>
        </w:trPr>
        <w:tc>
          <w:tcPr>
            <w:tcW w:w="1496" w:type="dxa"/>
            <w:shd w:val="clear" w:color="auto" w:fill="auto"/>
          </w:tcPr>
          <w:p w14:paraId="068CB20B" w14:textId="77777777" w:rsidR="005854DB" w:rsidRPr="0092125E" w:rsidRDefault="005854DB" w:rsidP="00A86BDB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7110" w:type="dxa"/>
            <w:shd w:val="clear" w:color="auto" w:fill="F0CDA1" w:themeFill="accent1"/>
            <w:vAlign w:val="center"/>
          </w:tcPr>
          <w:p w14:paraId="5E96F5D5" w14:textId="77777777" w:rsidR="005854DB" w:rsidRPr="0092125E" w:rsidRDefault="005854DB" w:rsidP="00A86BDB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112" w:type="dxa"/>
            <w:shd w:val="clear" w:color="auto" w:fill="auto"/>
          </w:tcPr>
          <w:p w14:paraId="6061E22A" w14:textId="77777777" w:rsidR="005854DB" w:rsidRPr="0092125E" w:rsidRDefault="005854DB" w:rsidP="00A86BDB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5854DB" w14:paraId="694AB653" w14:textId="77777777" w:rsidTr="00A86BDB">
        <w:trPr>
          <w:trHeight w:val="635"/>
        </w:trPr>
        <w:tc>
          <w:tcPr>
            <w:tcW w:w="9719" w:type="dxa"/>
            <w:gridSpan w:val="3"/>
            <w:shd w:val="clear" w:color="auto" w:fill="auto"/>
          </w:tcPr>
          <w:p w14:paraId="5A50D00F" w14:textId="1B8C1899" w:rsidR="005854DB" w:rsidRPr="005854DB" w:rsidRDefault="00A86BDB" w:rsidP="00A86BDB">
            <w:pPr>
              <w:pStyle w:val="Subtitle"/>
            </w:pPr>
            <w:r>
              <w:t>Local-</w:t>
            </w:r>
            <w:sdt>
              <w:sdtPr>
                <w:alias w:val="Subtitle"/>
                <w:tag w:val=""/>
                <w:id w:val="1073854703"/>
                <w:placeholder>
                  <w:docPart w:val="033F2FE824F54972B49253F2815A704A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Content>
                <w:r>
                  <w:t>Windows 11 [ 22h</w:t>
                </w:r>
                <w:proofErr w:type="gramStart"/>
                <w:r>
                  <w:t>2 ]</w:t>
                </w:r>
                <w:proofErr w:type="gramEnd"/>
                <w:r>
                  <w:t xml:space="preserve"> </w:t>
                </w:r>
              </w:sdtContent>
            </w:sdt>
          </w:p>
        </w:tc>
      </w:tr>
      <w:bookmarkEnd w:id="0"/>
    </w:tbl>
    <w:p w14:paraId="2B9F19C8" w14:textId="77777777" w:rsidR="00A86BDB" w:rsidRDefault="00A86BDB" w:rsidP="005854DB">
      <w:pPr>
        <w:pStyle w:val="Heading1"/>
      </w:pPr>
    </w:p>
    <w:p w14:paraId="7241770D" w14:textId="00FE01FE" w:rsidR="00BD0C60" w:rsidRDefault="00A86BDB" w:rsidP="005854DB">
      <w:pPr>
        <w:pStyle w:val="Heading1"/>
      </w:pPr>
      <w:r>
        <w:t>Abstract</w:t>
      </w:r>
    </w:p>
    <w:p w14:paraId="1A392A90" w14:textId="77777777" w:rsidR="00A86BDB" w:rsidRPr="00AD20B4" w:rsidRDefault="00A86BDB" w:rsidP="00A86BDB">
      <w:pPr>
        <w:pStyle w:val="Preparedby"/>
        <w:spacing w:after="360"/>
        <w:rPr>
          <w:rFonts w:asciiTheme="minorHAnsi" w:eastAsiaTheme="minorEastAsia" w:hAnsiTheme="minorHAnsi" w:cstheme="minorBidi"/>
          <w:b w:val="0"/>
          <w:sz w:val="24"/>
          <w:szCs w:val="24"/>
        </w:rPr>
      </w:pPr>
      <w:r w:rsidRPr="7636E4A3">
        <w:rPr>
          <w:rFonts w:asciiTheme="minorHAnsi" w:eastAsiaTheme="minorEastAsia" w:hAnsiTheme="minorHAnsi" w:cstheme="minorBidi"/>
          <w:b w:val="0"/>
          <w:sz w:val="24"/>
          <w:szCs w:val="24"/>
        </w:rPr>
        <w:t xml:space="preserve">This document represents the version of </w:t>
      </w:r>
      <w:proofErr w:type="spellStart"/>
      <w:r w:rsidRPr="7636E4A3">
        <w:rPr>
          <w:rFonts w:asciiTheme="minorHAnsi" w:eastAsiaTheme="minorEastAsia" w:hAnsiTheme="minorHAnsi" w:cstheme="minorBidi"/>
          <w:b w:val="0"/>
          <w:sz w:val="24"/>
          <w:szCs w:val="24"/>
        </w:rPr>
        <w:t>Itential</w:t>
      </w:r>
      <w:proofErr w:type="spellEnd"/>
      <w:r w:rsidRPr="7636E4A3">
        <w:rPr>
          <w:rFonts w:asciiTheme="minorHAnsi" w:eastAsiaTheme="minorEastAsia" w:hAnsiTheme="minorHAnsi" w:cstheme="minorBidi"/>
          <w:b w:val="0"/>
          <w:sz w:val="24"/>
          <w:szCs w:val="24"/>
        </w:rPr>
        <w:t xml:space="preserve"> Application Platform</w:t>
      </w:r>
      <w:r w:rsidRPr="2B0A5077">
        <w:rPr>
          <w:rFonts w:asciiTheme="minorHAnsi" w:eastAsiaTheme="minorEastAsia" w:hAnsiTheme="minorHAnsi" w:cstheme="minorBidi"/>
          <w:b w:val="0"/>
          <w:sz w:val="24"/>
          <w:szCs w:val="24"/>
        </w:rPr>
        <w:t xml:space="preserve"> </w:t>
      </w:r>
      <w:r w:rsidRPr="7636E4A3">
        <w:rPr>
          <w:rFonts w:asciiTheme="minorHAnsi" w:eastAsiaTheme="minorEastAsia" w:hAnsiTheme="minorHAnsi" w:cstheme="minorBidi"/>
          <w:b w:val="0"/>
          <w:sz w:val="24"/>
          <w:szCs w:val="24"/>
        </w:rPr>
        <w:t>(IAP) installation steps in Windows PC using Windows System Linux Support</w:t>
      </w:r>
    </w:p>
    <w:sdt>
      <w:sdtPr>
        <w:rPr>
          <w:rFonts w:ascii="Times New Roman" w:eastAsia="Times New Roman" w:hAnsi="Times New Roman" w:cs="Times New Roman"/>
          <w:b w:val="0"/>
          <w:bCs/>
          <w:color w:val="auto"/>
          <w:sz w:val="24"/>
          <w:szCs w:val="24"/>
        </w:rPr>
        <w:id w:val="-20066651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 w:val="0"/>
          <w:noProof/>
          <w:color w:val="595959" w:themeColor="text1" w:themeTint="A6"/>
          <w:szCs w:val="22"/>
        </w:rPr>
      </w:sdtEndPr>
      <w:sdtContent>
        <w:p w14:paraId="343E70D7" w14:textId="2CCF7BFB" w:rsidR="00A86BDB" w:rsidRDefault="00A86BDB" w:rsidP="00A86BDB">
          <w:pPr>
            <w:pStyle w:val="Heading1"/>
            <w:rPr>
              <w:rFonts w:asciiTheme="minorHAnsi" w:eastAsiaTheme="minorEastAsia" w:hAnsiTheme="minorHAnsi" w:cstheme="minorBidi"/>
            </w:rPr>
          </w:pPr>
          <w:r>
            <w:t>Table of Contents</w:t>
          </w:r>
        </w:p>
        <w:p w14:paraId="5A7BB116" w14:textId="77777777" w:rsidR="00A86BDB" w:rsidRDefault="00A86BDB" w:rsidP="00A86BDB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7636E4A3">
            <w:rPr>
              <w:i/>
              <w:iCs/>
            </w:rPr>
            <w:fldChar w:fldCharType="begin"/>
          </w:r>
          <w:r w:rsidRPr="7636E4A3">
            <w:rPr>
              <w:i/>
              <w:iCs/>
            </w:rPr>
            <w:instrText xml:space="preserve"> TOC \o "1-4" \h \z \u </w:instrText>
          </w:r>
          <w:r w:rsidRPr="7636E4A3">
            <w:rPr>
              <w:i/>
              <w:iCs/>
            </w:rPr>
            <w:fldChar w:fldCharType="separate"/>
          </w:r>
          <w:hyperlink w:anchor="_Toc33776335" w:history="1">
            <w:r w:rsidRPr="00E43E3A">
              <w:rPr>
                <w:rStyle w:val="Hyperlink"/>
                <w:noProof/>
              </w:rPr>
              <w:t>Itential Application Platform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56FAF" w14:textId="77777777" w:rsidR="00A86BDB" w:rsidRDefault="00A86BDB" w:rsidP="00A86BDB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36" w:history="1">
            <w:r w:rsidRPr="00E43E3A">
              <w:rPr>
                <w:rStyle w:val="Hyperlink"/>
                <w:noProof/>
              </w:rPr>
              <w:t>WSL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6C7C" w14:textId="77777777" w:rsidR="00A86BDB" w:rsidRDefault="00A86BDB" w:rsidP="00A86BDB">
          <w:pPr>
            <w:pStyle w:val="TOC4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37" w:history="1">
            <w:r w:rsidRPr="00E43E3A">
              <w:rPr>
                <w:rStyle w:val="Hyperlink"/>
                <w:noProof/>
              </w:rPr>
              <w:t>Enabling Windows Subsystem for Linux using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097B5" w14:textId="77777777" w:rsidR="00A86BDB" w:rsidRDefault="00A86BDB" w:rsidP="00A86BDB">
          <w:pPr>
            <w:pStyle w:val="TOC4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38" w:history="1">
            <w:r w:rsidRPr="00E43E3A">
              <w:rPr>
                <w:rStyle w:val="Hyperlink"/>
                <w:noProof/>
              </w:rPr>
              <w:t>Enabling Windows Subsystem for Linux using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B93E" w14:textId="77777777" w:rsidR="00A86BDB" w:rsidRDefault="00A86BDB" w:rsidP="00A86BDB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39" w:history="1">
            <w:r w:rsidRPr="00E43E3A">
              <w:rPr>
                <w:rStyle w:val="Hyperlink"/>
                <w:noProof/>
              </w:rPr>
              <w:t>Installation of dependency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6C19" w14:textId="77777777" w:rsidR="00A86BDB" w:rsidRDefault="00A86BDB" w:rsidP="00A86BDB">
          <w:pPr>
            <w:pStyle w:val="TOC4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40" w:history="1">
            <w:r w:rsidRPr="00E43E3A">
              <w:rPr>
                <w:rStyle w:val="Hyperlink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AB61F" w14:textId="77777777" w:rsidR="00A86BDB" w:rsidRDefault="00A86BDB" w:rsidP="00A86BDB">
          <w:pPr>
            <w:pStyle w:val="TOC4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41" w:history="1">
            <w:r w:rsidRPr="00E43E3A">
              <w:rPr>
                <w:rStyle w:val="Hyperlink"/>
                <w:noProof/>
              </w:rPr>
              <w:t>Erlang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9C88F" w14:textId="77777777" w:rsidR="00A86BDB" w:rsidRDefault="00A86BDB" w:rsidP="00A86BDB">
          <w:pPr>
            <w:pStyle w:val="TOC4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42" w:history="1">
            <w:r w:rsidRPr="00E43E3A">
              <w:rPr>
                <w:rStyle w:val="Hyperlink"/>
                <w:noProof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FF530" w14:textId="77777777" w:rsidR="00A86BDB" w:rsidRDefault="00A86BDB" w:rsidP="00A86BDB">
          <w:pPr>
            <w:pStyle w:val="TOC4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43" w:history="1">
            <w:r w:rsidRPr="00E43E3A">
              <w:rPr>
                <w:rStyle w:val="Hyperlink"/>
                <w:noProof/>
              </w:rPr>
              <w:t>Mongo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E0BF" w14:textId="77777777" w:rsidR="00A86BDB" w:rsidRDefault="00A86BDB" w:rsidP="00A86BDB">
          <w:pPr>
            <w:pStyle w:val="TOC4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44" w:history="1">
            <w:r w:rsidRPr="00E43E3A">
              <w:rPr>
                <w:rStyle w:val="Hyperlink"/>
                <w:noProof/>
              </w:rPr>
              <w:t>Debian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BC9B" w14:textId="77777777" w:rsidR="00A86BDB" w:rsidRDefault="00A86BDB" w:rsidP="00A86BDB">
          <w:pPr>
            <w:pStyle w:val="TOC4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45" w:history="1">
            <w:r w:rsidRPr="00E43E3A">
              <w:rPr>
                <w:rStyle w:val="Hyperlink"/>
                <w:noProof/>
              </w:rPr>
              <w:t>Node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74926" w14:textId="77777777" w:rsidR="00A86BDB" w:rsidRDefault="00A86BDB" w:rsidP="00A86BDB">
          <w:pPr>
            <w:pStyle w:val="TOC4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46" w:history="1">
            <w:r w:rsidRPr="00E43E3A">
              <w:rPr>
                <w:rStyle w:val="Hyperlink"/>
                <w:noProof/>
              </w:rPr>
              <w:t>Itential Installation 2.x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DF6AE" w14:textId="77777777" w:rsidR="00A86BDB" w:rsidRDefault="00A86BDB" w:rsidP="00A86BDB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47" w:history="1">
            <w:r w:rsidRPr="00E43E3A">
              <w:rPr>
                <w:rStyle w:val="Hyperlink"/>
                <w:noProof/>
              </w:rPr>
              <w:t>Troubleshooting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D586E" w14:textId="77777777" w:rsidR="00A86BDB" w:rsidRDefault="00A86BDB" w:rsidP="00A86BDB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48" w:history="1">
            <w:r w:rsidRPr="00E43E3A">
              <w:rPr>
                <w:rStyle w:val="Hyperlink"/>
                <w:noProof/>
              </w:rPr>
              <w:t>Reference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61C46" w14:textId="77777777" w:rsidR="00A86BDB" w:rsidRDefault="00A86BDB" w:rsidP="00A86BDB">
          <w:pPr>
            <w:pStyle w:val="TOC4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49" w:history="1">
            <w:r w:rsidRPr="00E43E3A">
              <w:rPr>
                <w:rStyle w:val="Hyperlink"/>
                <w:noProof/>
              </w:rPr>
              <w:t>WSL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78A0" w14:textId="77777777" w:rsidR="00A86BDB" w:rsidRDefault="00A86BDB" w:rsidP="00A86BDB">
          <w:pPr>
            <w:pStyle w:val="TOC4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50" w:history="1">
            <w:r w:rsidRPr="00E43E3A">
              <w:rPr>
                <w:rStyle w:val="Hyperlink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921A" w14:textId="77777777" w:rsidR="00A86BDB" w:rsidRDefault="00A86BDB" w:rsidP="00A86BDB">
          <w:pPr>
            <w:pStyle w:val="TOC4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51" w:history="1">
            <w:r w:rsidRPr="00E43E3A">
              <w:rPr>
                <w:rStyle w:val="Hyperlink"/>
                <w:noProof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0D293" w14:textId="77777777" w:rsidR="00A86BDB" w:rsidRDefault="00A86BDB" w:rsidP="00A86BDB">
          <w:pPr>
            <w:pStyle w:val="TOC4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52" w:history="1">
            <w:r w:rsidRPr="00E43E3A">
              <w:rPr>
                <w:rStyle w:val="Hyperlink"/>
                <w:noProof/>
              </w:rPr>
              <w:t>Erlang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B3728" w14:textId="77777777" w:rsidR="00A86BDB" w:rsidRDefault="00A86BDB" w:rsidP="00A86BDB">
          <w:pPr>
            <w:pStyle w:val="TOC4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53" w:history="1">
            <w:r w:rsidRPr="00E43E3A">
              <w:rPr>
                <w:rStyle w:val="Hyperlink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FC6A2" w14:textId="77777777" w:rsidR="00A86BDB" w:rsidRDefault="00A86BDB" w:rsidP="00A86BDB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54" w:history="1">
            <w:r w:rsidRPr="00E43E3A">
              <w:rPr>
                <w:rStyle w:val="Hyperlink"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40B2B" w14:textId="77777777" w:rsidR="00A86BDB" w:rsidRDefault="00A86BDB" w:rsidP="00A86BDB">
          <w:pPr>
            <w:pStyle w:val="TOC4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55" w:history="1">
            <w:r w:rsidRPr="00E43E3A">
              <w:rPr>
                <w:rStyle w:val="Hyperlink"/>
                <w:noProof/>
              </w:rPr>
              <w:t>After 1 hour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D540E" w14:textId="77777777" w:rsidR="00A86BDB" w:rsidRDefault="00A86BDB" w:rsidP="00A86BDB">
          <w:pPr>
            <w:pStyle w:val="TOC4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56" w:history="1">
            <w:r w:rsidRPr="00E43E3A">
              <w:rPr>
                <w:rStyle w:val="Hyperlink"/>
                <w:noProof/>
              </w:rPr>
              <w:t>After 3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E51FD" w14:textId="77777777" w:rsidR="00A86BDB" w:rsidRDefault="00A86BDB" w:rsidP="00A86BDB">
          <w:pPr>
            <w:pStyle w:val="TOC4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57" w:history="1">
            <w:r w:rsidRPr="00E43E3A">
              <w:rPr>
                <w:rStyle w:val="Hyperlink"/>
                <w:noProof/>
              </w:rPr>
              <w:t>Application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1387" w14:textId="77777777" w:rsidR="00A86BDB" w:rsidRDefault="00A86BDB" w:rsidP="00A86BDB">
          <w:pPr>
            <w:pStyle w:val="TOC4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76358" w:history="1">
            <w:r w:rsidRPr="00E43E3A">
              <w:rPr>
                <w:rStyle w:val="Hyperlink"/>
                <w:noProof/>
              </w:rPr>
              <w:t>Adapter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5F9DD" w14:textId="77777777" w:rsidR="00A86BDB" w:rsidRDefault="00A86BDB" w:rsidP="00A86BDB">
          <w:pPr>
            <w:rPr>
              <w:noProof/>
            </w:rPr>
          </w:pPr>
          <w:r w:rsidRPr="7636E4A3">
            <w:rPr>
              <w:i/>
              <w:iCs/>
              <w:sz w:val="20"/>
              <w:szCs w:val="20"/>
            </w:rPr>
            <w:fldChar w:fldCharType="end"/>
          </w:r>
        </w:p>
      </w:sdtContent>
    </w:sdt>
    <w:p w14:paraId="66D2F06B" w14:textId="77777777" w:rsidR="00685B4E" w:rsidRDefault="00685B4E" w:rsidP="005854DB"/>
    <w:p w14:paraId="73158060" w14:textId="77777777" w:rsidR="00A86BDB" w:rsidRDefault="00A86BDB" w:rsidP="005854DB"/>
    <w:p w14:paraId="3CFA0BE9" w14:textId="77777777" w:rsidR="00A86BDB" w:rsidRDefault="00A86BDB" w:rsidP="005854DB"/>
    <w:p w14:paraId="42A1569B" w14:textId="77777777" w:rsidR="00A86BDB" w:rsidRDefault="00A86BDB" w:rsidP="005854DB"/>
    <w:p w14:paraId="455E1C27" w14:textId="371997C7" w:rsidR="00685B4E" w:rsidRPr="009355C2" w:rsidRDefault="00A86BDB" w:rsidP="009355C2">
      <w:pPr>
        <w:pStyle w:val="Heading1"/>
      </w:pPr>
      <w:proofErr w:type="spellStart"/>
      <w:r w:rsidRPr="00A86BDB">
        <w:lastRenderedPageBreak/>
        <w:t>Itential</w:t>
      </w:r>
      <w:proofErr w:type="spellEnd"/>
      <w:r w:rsidRPr="00A86BDB">
        <w:t xml:space="preserve"> Application Platform Prerequisites</w:t>
      </w:r>
    </w:p>
    <w:tbl>
      <w:tblPr>
        <w:tblW w:w="9857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9"/>
        <w:gridCol w:w="3978"/>
      </w:tblGrid>
      <w:tr w:rsidR="00A86BDB" w:rsidRPr="00AD20B4" w14:paraId="6B795685" w14:textId="77777777" w:rsidTr="00A86BDB">
        <w:trPr>
          <w:trHeight w:val="152"/>
        </w:trPr>
        <w:tc>
          <w:tcPr>
            <w:tcW w:w="0" w:type="auto"/>
            <w:tcBorders>
              <w:top w:val="single" w:sz="12" w:space="0" w:color="212537"/>
              <w:left w:val="single" w:sz="12" w:space="0" w:color="212537"/>
              <w:bottom w:val="single" w:sz="12" w:space="0" w:color="212537"/>
              <w:right w:val="single" w:sz="12" w:space="0" w:color="21253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E9DC0" w14:textId="77777777" w:rsidR="00A86BDB" w:rsidRPr="00AD20B4" w:rsidRDefault="00A86BDB" w:rsidP="00DA4484">
            <w:pPr>
              <w:rPr>
                <w:rFonts w:eastAsiaTheme="minorEastAsia"/>
              </w:rPr>
            </w:pPr>
            <w:r w:rsidRPr="7636E4A3">
              <w:rPr>
                <w:rFonts w:eastAsiaTheme="minorEastAsia"/>
              </w:rPr>
              <w:t>NodeJS</w:t>
            </w:r>
          </w:p>
        </w:tc>
        <w:tc>
          <w:tcPr>
            <w:tcW w:w="0" w:type="auto"/>
            <w:tcBorders>
              <w:top w:val="single" w:sz="12" w:space="0" w:color="212537"/>
              <w:left w:val="single" w:sz="12" w:space="0" w:color="212537"/>
              <w:bottom w:val="single" w:sz="12" w:space="0" w:color="212537"/>
              <w:right w:val="single" w:sz="12" w:space="0" w:color="21253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6D014" w14:textId="357E640F" w:rsidR="00A86BDB" w:rsidRPr="00AD20B4" w:rsidRDefault="00A86BDB" w:rsidP="00DA4484">
            <w:pPr>
              <w:rPr>
                <w:rFonts w:eastAsiaTheme="minorEastAsia"/>
              </w:rPr>
            </w:pPr>
            <w:r w:rsidRPr="7636E4A3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4</w:t>
            </w:r>
            <w:r w:rsidRPr="7636E4A3">
              <w:rPr>
                <w:rFonts w:eastAsiaTheme="minorEastAsia"/>
              </w:rPr>
              <w:t>.x</w:t>
            </w:r>
          </w:p>
        </w:tc>
      </w:tr>
      <w:tr w:rsidR="00A86BDB" w:rsidRPr="00AD20B4" w14:paraId="7D026E94" w14:textId="77777777" w:rsidTr="00A86BDB">
        <w:trPr>
          <w:trHeight w:val="164"/>
        </w:trPr>
        <w:tc>
          <w:tcPr>
            <w:tcW w:w="0" w:type="auto"/>
            <w:tcBorders>
              <w:top w:val="single" w:sz="12" w:space="0" w:color="212537"/>
              <w:left w:val="single" w:sz="12" w:space="0" w:color="212537"/>
              <w:bottom w:val="single" w:sz="12" w:space="0" w:color="212537"/>
              <w:right w:val="single" w:sz="12" w:space="0" w:color="21253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9228E" w14:textId="77777777" w:rsidR="00A86BDB" w:rsidRPr="00AD20B4" w:rsidRDefault="00A86BDB" w:rsidP="00DA4484">
            <w:pPr>
              <w:rPr>
                <w:rFonts w:eastAsiaTheme="minorEastAsia"/>
              </w:rPr>
            </w:pPr>
            <w:r w:rsidRPr="7636E4A3">
              <w:rPr>
                <w:rFonts w:eastAsiaTheme="minorEastAsia"/>
              </w:rPr>
              <w:t>Erlang</w:t>
            </w:r>
          </w:p>
        </w:tc>
        <w:tc>
          <w:tcPr>
            <w:tcW w:w="0" w:type="auto"/>
            <w:tcBorders>
              <w:top w:val="single" w:sz="12" w:space="0" w:color="212537"/>
              <w:left w:val="single" w:sz="12" w:space="0" w:color="212537"/>
              <w:bottom w:val="single" w:sz="12" w:space="0" w:color="212537"/>
              <w:right w:val="single" w:sz="12" w:space="0" w:color="21253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F6D56" w14:textId="0E411757" w:rsidR="00A86BDB" w:rsidRPr="00AD20B4" w:rsidRDefault="00A86BDB" w:rsidP="00DA4484">
            <w:pPr>
              <w:rPr>
                <w:rFonts w:eastAsiaTheme="minorEastAsia"/>
              </w:rPr>
            </w:pPr>
            <w:r w:rsidRPr="7636E4A3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5</w:t>
            </w:r>
            <w:r w:rsidRPr="7636E4A3">
              <w:rPr>
                <w:rFonts w:eastAsiaTheme="minorEastAsia"/>
              </w:rPr>
              <w:t>.x</w:t>
            </w:r>
          </w:p>
        </w:tc>
      </w:tr>
      <w:tr w:rsidR="00A86BDB" w:rsidRPr="00AD20B4" w14:paraId="1CD277F8" w14:textId="77777777" w:rsidTr="00A86BDB">
        <w:trPr>
          <w:trHeight w:val="152"/>
        </w:trPr>
        <w:tc>
          <w:tcPr>
            <w:tcW w:w="0" w:type="auto"/>
            <w:tcBorders>
              <w:top w:val="single" w:sz="12" w:space="0" w:color="212537"/>
              <w:left w:val="single" w:sz="12" w:space="0" w:color="212537"/>
              <w:bottom w:val="single" w:sz="12" w:space="0" w:color="212537"/>
              <w:right w:val="single" w:sz="12" w:space="0" w:color="21253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92B29" w14:textId="77777777" w:rsidR="00A86BDB" w:rsidRPr="00AD20B4" w:rsidRDefault="00A86BDB" w:rsidP="00DA4484">
            <w:pPr>
              <w:rPr>
                <w:rFonts w:eastAsiaTheme="minorEastAsia"/>
              </w:rPr>
            </w:pPr>
            <w:r w:rsidRPr="2B0A5077">
              <w:rPr>
                <w:rFonts w:eastAsiaTheme="minorEastAsia"/>
              </w:rPr>
              <w:t>RabbitMQ</w:t>
            </w:r>
          </w:p>
        </w:tc>
        <w:tc>
          <w:tcPr>
            <w:tcW w:w="0" w:type="auto"/>
            <w:tcBorders>
              <w:top w:val="single" w:sz="12" w:space="0" w:color="212537"/>
              <w:left w:val="single" w:sz="12" w:space="0" w:color="212537"/>
              <w:bottom w:val="single" w:sz="12" w:space="0" w:color="212537"/>
              <w:right w:val="single" w:sz="12" w:space="0" w:color="21253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9A66D" w14:textId="3D29FF5C" w:rsidR="00A86BDB" w:rsidRPr="00AD20B4" w:rsidRDefault="00A86BDB" w:rsidP="00DA4484">
            <w:pPr>
              <w:rPr>
                <w:rFonts w:eastAsiaTheme="minorEastAsia"/>
              </w:rPr>
            </w:pPr>
            <w:r w:rsidRPr="7636E4A3">
              <w:rPr>
                <w:rFonts w:eastAsiaTheme="minorEastAsia"/>
              </w:rPr>
              <w:t>3.</w:t>
            </w:r>
            <w:r>
              <w:rPr>
                <w:rFonts w:eastAsiaTheme="minorEastAsia"/>
              </w:rPr>
              <w:t>11</w:t>
            </w:r>
            <w:r w:rsidRPr="7636E4A3">
              <w:rPr>
                <w:rFonts w:eastAsiaTheme="minorEastAsia"/>
              </w:rPr>
              <w:t>.x</w:t>
            </w:r>
          </w:p>
        </w:tc>
      </w:tr>
      <w:tr w:rsidR="00A86BDB" w:rsidRPr="00AD20B4" w14:paraId="0AD64FFD" w14:textId="77777777" w:rsidTr="00A86BDB">
        <w:trPr>
          <w:trHeight w:val="152"/>
        </w:trPr>
        <w:tc>
          <w:tcPr>
            <w:tcW w:w="0" w:type="auto"/>
            <w:tcBorders>
              <w:top w:val="single" w:sz="12" w:space="0" w:color="212537"/>
              <w:left w:val="single" w:sz="12" w:space="0" w:color="212537"/>
              <w:bottom w:val="single" w:sz="12" w:space="0" w:color="212537"/>
              <w:right w:val="single" w:sz="12" w:space="0" w:color="21253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12CCD" w14:textId="77777777" w:rsidR="00A86BDB" w:rsidRPr="00AD20B4" w:rsidRDefault="00A86BDB" w:rsidP="00DA4484">
            <w:pPr>
              <w:rPr>
                <w:rFonts w:eastAsiaTheme="minorEastAsia"/>
              </w:rPr>
            </w:pPr>
            <w:r w:rsidRPr="7636E4A3">
              <w:rPr>
                <w:rFonts w:eastAsiaTheme="minorEastAsia"/>
              </w:rPr>
              <w:t>Redis</w:t>
            </w:r>
          </w:p>
        </w:tc>
        <w:tc>
          <w:tcPr>
            <w:tcW w:w="0" w:type="auto"/>
            <w:tcBorders>
              <w:top w:val="single" w:sz="12" w:space="0" w:color="212537"/>
              <w:left w:val="single" w:sz="12" w:space="0" w:color="212537"/>
              <w:bottom w:val="single" w:sz="12" w:space="0" w:color="212537"/>
              <w:right w:val="single" w:sz="12" w:space="0" w:color="21253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087CB" w14:textId="77777777" w:rsidR="00A86BDB" w:rsidRPr="00AD20B4" w:rsidRDefault="00A86BDB" w:rsidP="00DA4484">
            <w:pPr>
              <w:rPr>
                <w:rFonts w:eastAsiaTheme="minorEastAsia"/>
              </w:rPr>
            </w:pPr>
            <w:r w:rsidRPr="7636E4A3">
              <w:rPr>
                <w:rFonts w:eastAsiaTheme="minorEastAsia"/>
              </w:rPr>
              <w:t>5.x</w:t>
            </w:r>
          </w:p>
        </w:tc>
      </w:tr>
      <w:tr w:rsidR="00A86BDB" w:rsidRPr="00AD20B4" w14:paraId="54917CE8" w14:textId="77777777" w:rsidTr="00A86BDB">
        <w:trPr>
          <w:trHeight w:val="152"/>
        </w:trPr>
        <w:tc>
          <w:tcPr>
            <w:tcW w:w="0" w:type="auto"/>
            <w:tcBorders>
              <w:top w:val="single" w:sz="12" w:space="0" w:color="212537"/>
              <w:left w:val="single" w:sz="12" w:space="0" w:color="212537"/>
              <w:bottom w:val="single" w:sz="12" w:space="0" w:color="212537"/>
              <w:right w:val="single" w:sz="12" w:space="0" w:color="21253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75D33" w14:textId="77777777" w:rsidR="00A86BDB" w:rsidRPr="00AD20B4" w:rsidRDefault="00A86BDB" w:rsidP="00DA4484">
            <w:pPr>
              <w:rPr>
                <w:rFonts w:eastAsiaTheme="minorEastAsia"/>
              </w:rPr>
            </w:pPr>
            <w:proofErr w:type="spellStart"/>
            <w:r w:rsidRPr="7636E4A3">
              <w:rPr>
                <w:rFonts w:eastAsiaTheme="minorEastAsia"/>
              </w:rPr>
              <w:t>Mongodb</w:t>
            </w:r>
            <w:proofErr w:type="spellEnd"/>
          </w:p>
        </w:tc>
        <w:tc>
          <w:tcPr>
            <w:tcW w:w="0" w:type="auto"/>
            <w:tcBorders>
              <w:top w:val="single" w:sz="12" w:space="0" w:color="212537"/>
              <w:left w:val="single" w:sz="12" w:space="0" w:color="212537"/>
              <w:bottom w:val="single" w:sz="12" w:space="0" w:color="212537"/>
              <w:right w:val="single" w:sz="12" w:space="0" w:color="21253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F4186" w14:textId="10785C0F" w:rsidR="00A86BDB" w:rsidRPr="00AD20B4" w:rsidRDefault="00A86BDB" w:rsidP="00DA44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5.x</w:t>
            </w:r>
          </w:p>
        </w:tc>
      </w:tr>
      <w:tr w:rsidR="00A86BDB" w:rsidRPr="00AD20B4" w14:paraId="6982C5CE" w14:textId="77777777" w:rsidTr="00A86BDB">
        <w:trPr>
          <w:trHeight w:val="152"/>
        </w:trPr>
        <w:tc>
          <w:tcPr>
            <w:tcW w:w="0" w:type="auto"/>
            <w:tcBorders>
              <w:top w:val="single" w:sz="12" w:space="0" w:color="212537"/>
              <w:left w:val="single" w:sz="12" w:space="0" w:color="212537"/>
              <w:bottom w:val="single" w:sz="12" w:space="0" w:color="212537"/>
              <w:right w:val="single" w:sz="12" w:space="0" w:color="212537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71B834" w14:textId="77777777" w:rsidR="00A86BDB" w:rsidRPr="00AD20B4" w:rsidRDefault="00A86BDB" w:rsidP="00DA4484">
            <w:pPr>
              <w:rPr>
                <w:rFonts w:eastAsiaTheme="minorEastAsia"/>
              </w:rPr>
            </w:pPr>
            <w:r w:rsidRPr="7636E4A3">
              <w:rPr>
                <w:rFonts w:eastAsiaTheme="minorEastAsia"/>
              </w:rPr>
              <w:t>IAP</w:t>
            </w:r>
          </w:p>
        </w:tc>
        <w:tc>
          <w:tcPr>
            <w:tcW w:w="0" w:type="auto"/>
            <w:tcBorders>
              <w:top w:val="single" w:sz="12" w:space="0" w:color="212537"/>
              <w:left w:val="single" w:sz="12" w:space="0" w:color="212537"/>
              <w:bottom w:val="single" w:sz="12" w:space="0" w:color="212537"/>
              <w:right w:val="single" w:sz="12" w:space="0" w:color="212537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B4A09E" w14:textId="14F3C769" w:rsidR="00A86BDB" w:rsidRPr="00AD20B4" w:rsidRDefault="00A86BDB" w:rsidP="00DA4484">
            <w:pPr>
              <w:rPr>
                <w:rFonts w:eastAsiaTheme="minorEastAsia"/>
              </w:rPr>
            </w:pPr>
            <w:r w:rsidRPr="7636E4A3">
              <w:rPr>
                <w:rFonts w:eastAsiaTheme="minorEastAsia"/>
              </w:rPr>
              <w:t>2.</w:t>
            </w:r>
            <w:r>
              <w:rPr>
                <w:rFonts w:eastAsiaTheme="minorEastAsia"/>
              </w:rPr>
              <w:t>5</w:t>
            </w:r>
          </w:p>
        </w:tc>
      </w:tr>
    </w:tbl>
    <w:p w14:paraId="02DB0BA2" w14:textId="77777777" w:rsidR="00A86BDB" w:rsidRPr="00A86BDB" w:rsidRDefault="00A86BDB" w:rsidP="00A86BDB">
      <w:pPr>
        <w:rPr>
          <w:sz w:val="20"/>
          <w:szCs w:val="20"/>
        </w:rPr>
      </w:pPr>
      <w:r w:rsidRPr="00A86BDB">
        <w:rPr>
          <w:sz w:val="20"/>
          <w:szCs w:val="20"/>
        </w:rPr>
        <w:t>Software’s are available under Files section of Developer Environment Setup with name Debian.zip. For any questions, please post it in “Developer Environment Setup” Teams channel.</w:t>
      </w:r>
    </w:p>
    <w:p w14:paraId="4457D919" w14:textId="77777777" w:rsidR="00A86BDB" w:rsidRPr="00A86BDB" w:rsidRDefault="00A86BDB" w:rsidP="00A86BDB">
      <w:pPr>
        <w:rPr>
          <w:rFonts w:eastAsiaTheme="minorEastAsia"/>
          <w:sz w:val="20"/>
          <w:szCs w:val="20"/>
        </w:rPr>
      </w:pPr>
      <w:r w:rsidRPr="00A86BDB">
        <w:rPr>
          <w:rFonts w:eastAsiaTheme="minorEastAsia"/>
          <w:sz w:val="20"/>
          <w:szCs w:val="20"/>
        </w:rPr>
        <w:t xml:space="preserve">Key applications required for </w:t>
      </w:r>
      <w:proofErr w:type="spellStart"/>
      <w:r w:rsidRPr="00A86BDB">
        <w:rPr>
          <w:rFonts w:eastAsiaTheme="minorEastAsia"/>
          <w:sz w:val="20"/>
          <w:szCs w:val="20"/>
        </w:rPr>
        <w:t>Itential</w:t>
      </w:r>
      <w:proofErr w:type="spellEnd"/>
      <w:r w:rsidRPr="00A86BDB">
        <w:rPr>
          <w:rFonts w:eastAsiaTheme="minorEastAsia"/>
          <w:sz w:val="20"/>
          <w:szCs w:val="20"/>
        </w:rPr>
        <w:t xml:space="preserve"> Application to work </w:t>
      </w:r>
      <w:proofErr w:type="gramStart"/>
      <w:r w:rsidRPr="00A86BDB">
        <w:rPr>
          <w:rFonts w:eastAsiaTheme="minorEastAsia"/>
          <w:sz w:val="20"/>
          <w:szCs w:val="20"/>
        </w:rPr>
        <w:t>are</w:t>
      </w:r>
      <w:proofErr w:type="gramEnd"/>
    </w:p>
    <w:p w14:paraId="79305AE3" w14:textId="77777777" w:rsidR="00A86BDB" w:rsidRPr="00A86BDB" w:rsidRDefault="00A86BDB" w:rsidP="00A86BDB">
      <w:pPr>
        <w:pStyle w:val="ListParagraph"/>
        <w:numPr>
          <w:ilvl w:val="0"/>
          <w:numId w:val="47"/>
        </w:numPr>
        <w:spacing w:before="0" w:after="0" w:line="240" w:lineRule="auto"/>
        <w:rPr>
          <w:rFonts w:eastAsiaTheme="minorEastAsia"/>
          <w:sz w:val="20"/>
          <w:szCs w:val="20"/>
        </w:rPr>
      </w:pPr>
      <w:r w:rsidRPr="00A86BDB">
        <w:rPr>
          <w:rFonts w:eastAsiaTheme="minorEastAsia"/>
          <w:sz w:val="20"/>
          <w:szCs w:val="20"/>
        </w:rPr>
        <w:t>PowerShell</w:t>
      </w:r>
    </w:p>
    <w:p w14:paraId="4F1BA941" w14:textId="77777777" w:rsidR="00A86BDB" w:rsidRPr="00A86BDB" w:rsidRDefault="00A86BDB" w:rsidP="00A86BDB">
      <w:pPr>
        <w:pStyle w:val="ListParagraph"/>
        <w:numPr>
          <w:ilvl w:val="0"/>
          <w:numId w:val="47"/>
        </w:numPr>
        <w:spacing w:before="0" w:after="0" w:line="240" w:lineRule="auto"/>
        <w:rPr>
          <w:rFonts w:eastAsiaTheme="minorEastAsia"/>
          <w:sz w:val="20"/>
          <w:szCs w:val="20"/>
        </w:rPr>
      </w:pPr>
      <w:r w:rsidRPr="00A86BDB">
        <w:rPr>
          <w:rFonts w:eastAsiaTheme="minorEastAsia"/>
          <w:sz w:val="20"/>
          <w:szCs w:val="20"/>
        </w:rPr>
        <w:t>Redis</w:t>
      </w:r>
    </w:p>
    <w:p w14:paraId="733906F1" w14:textId="77777777" w:rsidR="00A86BDB" w:rsidRPr="00A86BDB" w:rsidRDefault="00A86BDB" w:rsidP="00A86BDB">
      <w:pPr>
        <w:pStyle w:val="ListParagraph"/>
        <w:numPr>
          <w:ilvl w:val="0"/>
          <w:numId w:val="47"/>
        </w:numPr>
        <w:spacing w:before="0" w:after="0" w:line="240" w:lineRule="auto"/>
        <w:rPr>
          <w:rFonts w:eastAsiaTheme="minorEastAsia"/>
          <w:sz w:val="20"/>
          <w:szCs w:val="20"/>
        </w:rPr>
      </w:pPr>
      <w:r w:rsidRPr="00A86BDB">
        <w:rPr>
          <w:rFonts w:eastAsiaTheme="minorEastAsia"/>
          <w:sz w:val="20"/>
          <w:szCs w:val="20"/>
        </w:rPr>
        <w:t>RabbitMQ</w:t>
      </w:r>
    </w:p>
    <w:p w14:paraId="6DCC2DB4" w14:textId="77777777" w:rsidR="00A86BDB" w:rsidRPr="00A86BDB" w:rsidRDefault="00A86BDB" w:rsidP="00A86BDB">
      <w:pPr>
        <w:pStyle w:val="ListParagraph"/>
        <w:numPr>
          <w:ilvl w:val="0"/>
          <w:numId w:val="47"/>
        </w:numPr>
        <w:spacing w:before="0" w:after="0" w:line="240" w:lineRule="auto"/>
        <w:rPr>
          <w:rFonts w:eastAsiaTheme="minorEastAsia"/>
          <w:sz w:val="20"/>
          <w:szCs w:val="20"/>
        </w:rPr>
      </w:pPr>
      <w:r w:rsidRPr="00A86BDB">
        <w:rPr>
          <w:rFonts w:eastAsiaTheme="minorEastAsia"/>
          <w:sz w:val="20"/>
          <w:szCs w:val="20"/>
        </w:rPr>
        <w:t>MongoDB</w:t>
      </w:r>
    </w:p>
    <w:p w14:paraId="4D0250CB" w14:textId="77777777" w:rsidR="00A86BDB" w:rsidRPr="00A86BDB" w:rsidRDefault="00A86BDB" w:rsidP="00A86BDB">
      <w:pPr>
        <w:pStyle w:val="ListParagraph"/>
        <w:numPr>
          <w:ilvl w:val="0"/>
          <w:numId w:val="47"/>
        </w:numPr>
        <w:spacing w:before="0" w:after="0" w:line="240" w:lineRule="auto"/>
        <w:rPr>
          <w:rFonts w:eastAsiaTheme="minorEastAsia"/>
          <w:sz w:val="20"/>
          <w:szCs w:val="20"/>
        </w:rPr>
      </w:pPr>
      <w:r w:rsidRPr="00A86BDB">
        <w:rPr>
          <w:rFonts w:eastAsiaTheme="minorEastAsia"/>
          <w:sz w:val="20"/>
          <w:szCs w:val="20"/>
        </w:rPr>
        <w:t>Debian</w:t>
      </w:r>
    </w:p>
    <w:p w14:paraId="6CE26611" w14:textId="77777777" w:rsidR="00A86BDB" w:rsidRPr="00A86BDB" w:rsidRDefault="00A86BDB" w:rsidP="00A86BDB">
      <w:pPr>
        <w:pStyle w:val="ListParagraph"/>
        <w:numPr>
          <w:ilvl w:val="0"/>
          <w:numId w:val="47"/>
        </w:numPr>
        <w:spacing w:before="0" w:after="0" w:line="240" w:lineRule="auto"/>
        <w:rPr>
          <w:rFonts w:eastAsiaTheme="minorEastAsia"/>
          <w:sz w:val="20"/>
          <w:szCs w:val="20"/>
        </w:rPr>
      </w:pPr>
      <w:r w:rsidRPr="00A86BDB">
        <w:rPr>
          <w:rFonts w:eastAsiaTheme="minorEastAsia"/>
          <w:sz w:val="20"/>
          <w:szCs w:val="20"/>
        </w:rPr>
        <w:t>VS Code</w:t>
      </w:r>
    </w:p>
    <w:p w14:paraId="447290B6" w14:textId="77777777" w:rsidR="00A86BDB" w:rsidRPr="00A86BDB" w:rsidRDefault="00A86BDB" w:rsidP="00A86BDB">
      <w:pPr>
        <w:rPr>
          <w:rFonts w:eastAsiaTheme="minorEastAsia"/>
          <w:sz w:val="20"/>
          <w:szCs w:val="20"/>
        </w:rPr>
      </w:pPr>
    </w:p>
    <w:p w14:paraId="31B2C3E2" w14:textId="5A68532C" w:rsidR="00A86BDB" w:rsidRPr="00A86BDB" w:rsidRDefault="00A86BDB" w:rsidP="00A86BDB">
      <w:pPr>
        <w:rPr>
          <w:rFonts w:eastAsiaTheme="minorEastAsia"/>
          <w:sz w:val="20"/>
          <w:szCs w:val="20"/>
        </w:rPr>
      </w:pPr>
      <w:r w:rsidRPr="00A86BDB">
        <w:rPr>
          <w:noProof/>
          <w:sz w:val="20"/>
          <w:szCs w:val="20"/>
        </w:rPr>
        <w:drawing>
          <wp:inline distT="0" distB="0" distL="0" distR="0" wp14:anchorId="7734C72A" wp14:editId="3EC9909E">
            <wp:extent cx="5886450" cy="760333"/>
            <wp:effectExtent l="0" t="0" r="0" b="0"/>
            <wp:docPr id="639347132" name="Picture 639347132" descr="A black and orange rectangle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47132" name="Picture 639347132" descr="A black and orange rectangle with white squar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7145" w14:textId="77777777" w:rsidR="00A86BDB" w:rsidRPr="00A86BDB" w:rsidRDefault="00A86BDB" w:rsidP="00A86BDB">
      <w:pPr>
        <w:rPr>
          <w:rFonts w:eastAsiaTheme="minorEastAsia"/>
          <w:sz w:val="20"/>
          <w:szCs w:val="20"/>
        </w:rPr>
      </w:pPr>
      <w:r w:rsidRPr="00A86BDB">
        <w:rPr>
          <w:rFonts w:eastAsiaTheme="minorEastAsia"/>
          <w:sz w:val="20"/>
          <w:szCs w:val="20"/>
        </w:rPr>
        <w:t xml:space="preserve">Download </w:t>
      </w:r>
      <w:r w:rsidRPr="00A86BDB">
        <w:rPr>
          <w:rFonts w:eastAsiaTheme="minorEastAsia"/>
          <w:b/>
          <w:bCs/>
          <w:i/>
          <w:iCs/>
          <w:color w:val="FF0000"/>
          <w:sz w:val="20"/>
          <w:szCs w:val="20"/>
        </w:rPr>
        <w:t>debiaac</w:t>
      </w:r>
      <w:r w:rsidRPr="00A86BDB">
        <w:rPr>
          <w:rStyle w:val="Hyperlink"/>
          <w:rFonts w:eastAsiaTheme="minorEastAsia"/>
          <w:b/>
          <w:bCs/>
          <w:i/>
          <w:iCs/>
          <w:color w:val="FF0000"/>
          <w:sz w:val="20"/>
          <w:szCs w:val="20"/>
          <w:u w:val="none"/>
        </w:rPr>
        <w:t>.zip</w:t>
      </w:r>
      <w:r w:rsidRPr="00A86BDB">
        <w:rPr>
          <w:rFonts w:eastAsiaTheme="minorEastAsia"/>
          <w:color w:val="FF0000"/>
          <w:sz w:val="20"/>
          <w:szCs w:val="20"/>
        </w:rPr>
        <w:t xml:space="preserve"> </w:t>
      </w:r>
      <w:r w:rsidRPr="00A86BDB">
        <w:rPr>
          <w:rFonts w:eastAsiaTheme="minorEastAsia"/>
          <w:sz w:val="20"/>
          <w:szCs w:val="20"/>
        </w:rPr>
        <w:t>from Teams to get install packages for</w:t>
      </w:r>
    </w:p>
    <w:p w14:paraId="6233386F" w14:textId="77777777" w:rsidR="00A86BDB" w:rsidRPr="00A86BDB" w:rsidRDefault="00A86BDB" w:rsidP="00A86BDB">
      <w:pPr>
        <w:pStyle w:val="ListParagraph"/>
        <w:numPr>
          <w:ilvl w:val="0"/>
          <w:numId w:val="46"/>
        </w:numPr>
        <w:spacing w:before="0" w:after="0" w:line="240" w:lineRule="auto"/>
        <w:rPr>
          <w:rFonts w:eastAsiaTheme="minorEastAsia"/>
          <w:sz w:val="20"/>
          <w:szCs w:val="20"/>
        </w:rPr>
      </w:pPr>
      <w:r w:rsidRPr="00A86BDB">
        <w:rPr>
          <w:rFonts w:eastAsiaTheme="minorEastAsia"/>
          <w:sz w:val="20"/>
          <w:szCs w:val="20"/>
        </w:rPr>
        <w:t>MongoDB</w:t>
      </w:r>
    </w:p>
    <w:p w14:paraId="6208E864" w14:textId="77777777" w:rsidR="00A86BDB" w:rsidRPr="00A86BDB" w:rsidRDefault="00A86BDB" w:rsidP="00A86BDB">
      <w:pPr>
        <w:pStyle w:val="ListParagraph"/>
        <w:numPr>
          <w:ilvl w:val="0"/>
          <w:numId w:val="46"/>
        </w:numPr>
        <w:spacing w:before="0" w:after="0" w:line="240" w:lineRule="auto"/>
        <w:rPr>
          <w:rFonts w:eastAsiaTheme="minorEastAsia"/>
          <w:sz w:val="20"/>
          <w:szCs w:val="20"/>
        </w:rPr>
      </w:pPr>
      <w:r w:rsidRPr="00A86BDB">
        <w:rPr>
          <w:rFonts w:eastAsiaTheme="minorEastAsia"/>
          <w:sz w:val="20"/>
          <w:szCs w:val="20"/>
        </w:rPr>
        <w:t>Erlang</w:t>
      </w:r>
    </w:p>
    <w:p w14:paraId="0AC83E04" w14:textId="77777777" w:rsidR="00A86BDB" w:rsidRPr="00A86BDB" w:rsidRDefault="00A86BDB" w:rsidP="00A86BDB">
      <w:pPr>
        <w:pStyle w:val="ListParagraph"/>
        <w:numPr>
          <w:ilvl w:val="0"/>
          <w:numId w:val="46"/>
        </w:numPr>
        <w:spacing w:before="0" w:after="0" w:line="240" w:lineRule="auto"/>
        <w:rPr>
          <w:rFonts w:eastAsiaTheme="minorEastAsia"/>
          <w:sz w:val="20"/>
          <w:szCs w:val="20"/>
        </w:rPr>
      </w:pPr>
      <w:r w:rsidRPr="00A86BDB">
        <w:rPr>
          <w:rFonts w:eastAsiaTheme="minorEastAsia"/>
          <w:sz w:val="20"/>
          <w:szCs w:val="20"/>
        </w:rPr>
        <w:t xml:space="preserve">RabbitMQ </w:t>
      </w:r>
    </w:p>
    <w:p w14:paraId="3EFFD254" w14:textId="77777777" w:rsidR="00A86BDB" w:rsidRPr="00A86BDB" w:rsidRDefault="00A86BDB" w:rsidP="00A86BDB">
      <w:pPr>
        <w:pStyle w:val="ListParagraph"/>
        <w:numPr>
          <w:ilvl w:val="0"/>
          <w:numId w:val="46"/>
        </w:numPr>
        <w:spacing w:before="0" w:after="0" w:line="240" w:lineRule="auto"/>
        <w:rPr>
          <w:rFonts w:eastAsiaTheme="minorEastAsia"/>
          <w:sz w:val="20"/>
          <w:szCs w:val="20"/>
        </w:rPr>
      </w:pPr>
      <w:r w:rsidRPr="00A86BDB">
        <w:rPr>
          <w:rFonts w:eastAsiaTheme="minorEastAsia"/>
          <w:sz w:val="20"/>
          <w:szCs w:val="20"/>
        </w:rPr>
        <w:t>Redis</w:t>
      </w:r>
    </w:p>
    <w:p w14:paraId="7438DBDE" w14:textId="77777777" w:rsidR="00A86BDB" w:rsidRPr="00A86BDB" w:rsidRDefault="00A86BDB" w:rsidP="00A86BDB">
      <w:pPr>
        <w:rPr>
          <w:rFonts w:eastAsiaTheme="minorEastAsia"/>
          <w:sz w:val="20"/>
          <w:szCs w:val="20"/>
        </w:rPr>
      </w:pPr>
    </w:p>
    <w:p w14:paraId="2451A039" w14:textId="77777777" w:rsidR="00685B4E" w:rsidRDefault="00685B4E" w:rsidP="005854DB"/>
    <w:p w14:paraId="6A7C6D2B" w14:textId="0D576531" w:rsidR="00685B4E" w:rsidRDefault="00A86BDB" w:rsidP="009355C2">
      <w:pPr>
        <w:pStyle w:val="Heading1"/>
      </w:pPr>
      <w:r>
        <w:lastRenderedPageBreak/>
        <w:t>WSL Setup</w:t>
      </w:r>
    </w:p>
    <w:p w14:paraId="7A8CB3AE" w14:textId="7E2D8FE2" w:rsidR="00A86BDB" w:rsidRPr="00AD20B4" w:rsidRDefault="00A86BDB" w:rsidP="00A86BDB">
      <w:pPr>
        <w:pStyle w:val="Heading4"/>
      </w:pPr>
      <w:bookmarkStart w:id="1" w:name="_Toc33776337"/>
      <w:r w:rsidRPr="7636E4A3">
        <w:t>Enabling Windows Subsystem for Linux using PowerShell</w:t>
      </w:r>
      <w:bookmarkEnd w:id="1"/>
      <w:r>
        <w:br/>
      </w:r>
    </w:p>
    <w:p w14:paraId="75A507F1" w14:textId="77777777" w:rsidR="00A86BDB" w:rsidRPr="00A86BDB" w:rsidRDefault="00A86BDB" w:rsidP="00A86BDB">
      <w:pPr>
        <w:pStyle w:val="ListParagraph"/>
        <w:numPr>
          <w:ilvl w:val="0"/>
          <w:numId w:val="49"/>
        </w:numPr>
        <w:shd w:val="clear" w:color="auto" w:fill="FFFFFF" w:themeFill="background1"/>
        <w:spacing w:before="0" w:after="150" w:line="240" w:lineRule="auto"/>
        <w:rPr>
          <w:rFonts w:eastAsiaTheme="minorEastAsia"/>
          <w:b/>
          <w:bCs/>
          <w:color w:val="101010"/>
          <w:sz w:val="20"/>
          <w:szCs w:val="18"/>
        </w:rPr>
      </w:pPr>
      <w:r w:rsidRPr="00A86BDB">
        <w:rPr>
          <w:rFonts w:eastAsiaTheme="minorEastAsia"/>
          <w:color w:val="101010"/>
          <w:sz w:val="20"/>
          <w:szCs w:val="18"/>
        </w:rPr>
        <w:t>Open </w:t>
      </w:r>
      <w:r w:rsidRPr="00A86BDB">
        <w:rPr>
          <w:rFonts w:eastAsiaTheme="minorEastAsia"/>
          <w:b/>
          <w:bCs/>
          <w:color w:val="101010"/>
          <w:sz w:val="20"/>
          <w:szCs w:val="18"/>
        </w:rPr>
        <w:t>Start</w:t>
      </w:r>
      <w:r w:rsidRPr="00A86BDB">
        <w:rPr>
          <w:rFonts w:eastAsiaTheme="minorEastAsia"/>
          <w:color w:val="101010"/>
          <w:sz w:val="20"/>
          <w:szCs w:val="18"/>
        </w:rPr>
        <w:t>.</w:t>
      </w:r>
    </w:p>
    <w:p w14:paraId="344DB48E" w14:textId="77777777" w:rsidR="00A86BDB" w:rsidRPr="00A86BDB" w:rsidRDefault="00A86BDB" w:rsidP="00A86BDB">
      <w:pPr>
        <w:pStyle w:val="ListParagraph"/>
        <w:numPr>
          <w:ilvl w:val="0"/>
          <w:numId w:val="49"/>
        </w:numPr>
        <w:shd w:val="clear" w:color="auto" w:fill="FFFFFF" w:themeFill="background1"/>
        <w:spacing w:before="0" w:after="150" w:line="240" w:lineRule="auto"/>
        <w:rPr>
          <w:rFonts w:eastAsiaTheme="minorEastAsia"/>
          <w:b/>
          <w:bCs/>
          <w:color w:val="101010"/>
          <w:sz w:val="20"/>
          <w:szCs w:val="18"/>
        </w:rPr>
      </w:pPr>
      <w:r w:rsidRPr="00A86BDB">
        <w:rPr>
          <w:rFonts w:eastAsiaTheme="minorEastAsia"/>
          <w:color w:val="101010"/>
          <w:sz w:val="20"/>
          <w:szCs w:val="18"/>
        </w:rPr>
        <w:t>Search for </w:t>
      </w:r>
      <w:r w:rsidRPr="00A86BDB">
        <w:rPr>
          <w:rFonts w:eastAsiaTheme="minorEastAsia"/>
          <w:b/>
          <w:bCs/>
          <w:color w:val="101010"/>
          <w:sz w:val="20"/>
          <w:szCs w:val="18"/>
        </w:rPr>
        <w:t>PowerShell</w:t>
      </w:r>
      <w:r w:rsidRPr="00A86BDB">
        <w:rPr>
          <w:rFonts w:eastAsiaTheme="minorEastAsia"/>
          <w:color w:val="101010"/>
          <w:sz w:val="20"/>
          <w:szCs w:val="18"/>
        </w:rPr>
        <w:t>, right-click the top result, and select the </w:t>
      </w:r>
      <w:r w:rsidRPr="00A86BDB">
        <w:rPr>
          <w:rFonts w:eastAsiaTheme="minorEastAsia"/>
          <w:b/>
          <w:bCs/>
          <w:color w:val="101010"/>
          <w:sz w:val="20"/>
          <w:szCs w:val="18"/>
        </w:rPr>
        <w:t>Run as administrator</w:t>
      </w:r>
      <w:r w:rsidRPr="00A86BDB">
        <w:rPr>
          <w:rFonts w:eastAsiaTheme="minorEastAsia"/>
          <w:color w:val="101010"/>
          <w:sz w:val="20"/>
          <w:szCs w:val="18"/>
        </w:rPr>
        <w:t> option.</w:t>
      </w:r>
    </w:p>
    <w:p w14:paraId="5BD786F2" w14:textId="34F5D1E8" w:rsidR="00A86BDB" w:rsidRPr="00A86BDB" w:rsidRDefault="00A86BDB" w:rsidP="00A86BDB">
      <w:pPr>
        <w:pStyle w:val="ListParagraph"/>
        <w:numPr>
          <w:ilvl w:val="0"/>
          <w:numId w:val="49"/>
        </w:numPr>
        <w:shd w:val="clear" w:color="auto" w:fill="FFFFFF" w:themeFill="background1"/>
        <w:spacing w:before="0" w:after="150" w:line="240" w:lineRule="auto"/>
        <w:rPr>
          <w:rFonts w:eastAsiaTheme="minorEastAsia"/>
          <w:b/>
          <w:bCs/>
          <w:color w:val="101010"/>
          <w:sz w:val="20"/>
          <w:szCs w:val="18"/>
        </w:rPr>
      </w:pPr>
      <w:r w:rsidRPr="00A86BDB">
        <w:rPr>
          <w:rFonts w:eastAsiaTheme="minorEastAsia"/>
          <w:color w:val="101010"/>
          <w:sz w:val="20"/>
          <w:szCs w:val="18"/>
        </w:rPr>
        <w:t>Type the following </w:t>
      </w:r>
      <w:r w:rsidRPr="00A86BDB">
        <w:rPr>
          <w:rFonts w:eastAsiaTheme="minorEastAsia"/>
          <w:sz w:val="20"/>
          <w:szCs w:val="18"/>
        </w:rPr>
        <w:t>command </w:t>
      </w:r>
      <w:r w:rsidRPr="00A86BDB">
        <w:rPr>
          <w:rFonts w:eastAsiaTheme="minorEastAsia"/>
          <w:color w:val="101010"/>
          <w:sz w:val="20"/>
          <w:szCs w:val="18"/>
        </w:rPr>
        <w:t>to enable the Linux subsystem and press </w:t>
      </w:r>
      <w:r w:rsidRPr="00A86BDB">
        <w:rPr>
          <w:rFonts w:eastAsiaTheme="minorEastAsia"/>
          <w:b/>
          <w:bCs/>
          <w:color w:val="101010"/>
          <w:sz w:val="20"/>
          <w:szCs w:val="18"/>
        </w:rPr>
        <w:t>Enter</w:t>
      </w:r>
      <w:r w:rsidRPr="00A86BDB">
        <w:rPr>
          <w:rFonts w:eastAsiaTheme="minorEastAsia"/>
          <w:color w:val="101010"/>
          <w:sz w:val="20"/>
          <w:szCs w:val="18"/>
        </w:rPr>
        <w:t>:</w:t>
      </w:r>
      <w:r>
        <w:rPr>
          <w:rFonts w:eastAsiaTheme="minorEastAsia"/>
          <w:color w:val="101010"/>
          <w:sz w:val="20"/>
          <w:szCs w:val="18"/>
        </w:rPr>
        <w:br/>
      </w:r>
    </w:p>
    <w:p w14:paraId="0C39D269" w14:textId="55826E0C" w:rsidR="00A86BDB" w:rsidRPr="00A86BDB" w:rsidRDefault="00A86BDB" w:rsidP="00A86BDB">
      <w:pPr>
        <w:pStyle w:val="ListParagraph"/>
        <w:shd w:val="clear" w:color="auto" w:fill="FFFFFF" w:themeFill="background1"/>
        <w:spacing w:before="0" w:after="150" w:line="240" w:lineRule="auto"/>
        <w:ind w:left="630"/>
        <w:rPr>
          <w:rFonts w:eastAsiaTheme="minorEastAsia"/>
          <w:b/>
          <w:bCs/>
          <w:color w:val="101010"/>
          <w:sz w:val="20"/>
          <w:szCs w:val="18"/>
        </w:rPr>
      </w:pPr>
      <w:proofErr w:type="gramStart"/>
      <w:r w:rsidRPr="00A86BDB">
        <w:rPr>
          <w:rFonts w:eastAsiaTheme="minorEastAsia"/>
          <w:color w:val="101010"/>
          <w:sz w:val="20"/>
          <w:szCs w:val="18"/>
        </w:rPr>
        <w:t>“</w:t>
      </w:r>
      <w:r w:rsidRPr="00A86BDB">
        <w:rPr>
          <w:rFonts w:eastAsiaTheme="minorEastAsia"/>
          <w:i/>
          <w:iCs/>
          <w:color w:val="00AEEF" w:themeColor="accent4"/>
          <w:sz w:val="20"/>
          <w:szCs w:val="18"/>
        </w:rPr>
        <w:t xml:space="preserve"> </w:t>
      </w:r>
      <w:r w:rsidRPr="00A86BDB">
        <w:rPr>
          <w:rFonts w:eastAsiaTheme="minorEastAsia"/>
          <w:i/>
          <w:iCs/>
          <w:color w:val="00AEEF" w:themeColor="accent4"/>
          <w:sz w:val="20"/>
          <w:szCs w:val="18"/>
        </w:rPr>
        <w:t>Enable</w:t>
      </w:r>
      <w:proofErr w:type="gramEnd"/>
      <w:r w:rsidRPr="00A86BDB">
        <w:rPr>
          <w:rFonts w:eastAsiaTheme="minorEastAsia"/>
          <w:i/>
          <w:iCs/>
          <w:color w:val="00AEEF" w:themeColor="accent4"/>
          <w:sz w:val="20"/>
          <w:szCs w:val="18"/>
        </w:rPr>
        <w:t>-</w:t>
      </w:r>
      <w:proofErr w:type="spellStart"/>
      <w:r w:rsidRPr="00A86BDB">
        <w:rPr>
          <w:rFonts w:eastAsiaTheme="minorEastAsia"/>
          <w:i/>
          <w:iCs/>
          <w:color w:val="00AEEF" w:themeColor="accent4"/>
          <w:sz w:val="20"/>
          <w:szCs w:val="18"/>
        </w:rPr>
        <w:t>WindowsOptionalFeature</w:t>
      </w:r>
      <w:proofErr w:type="spellEnd"/>
      <w:r w:rsidRPr="00A86BDB">
        <w:rPr>
          <w:rFonts w:eastAsiaTheme="minorEastAsia"/>
          <w:i/>
          <w:iCs/>
          <w:color w:val="00AEEF" w:themeColor="accent4"/>
          <w:sz w:val="20"/>
          <w:szCs w:val="18"/>
        </w:rPr>
        <w:t xml:space="preserve"> -Online -</w:t>
      </w:r>
      <w:proofErr w:type="spellStart"/>
      <w:r w:rsidRPr="00A86BDB">
        <w:rPr>
          <w:rFonts w:eastAsiaTheme="minorEastAsia"/>
          <w:i/>
          <w:iCs/>
          <w:color w:val="00AEEF" w:themeColor="accent4"/>
          <w:sz w:val="20"/>
          <w:szCs w:val="18"/>
        </w:rPr>
        <w:t>FeatureName</w:t>
      </w:r>
      <w:proofErr w:type="spellEnd"/>
      <w:r w:rsidRPr="00A86BDB">
        <w:rPr>
          <w:rFonts w:eastAsiaTheme="minorEastAsia"/>
          <w:i/>
          <w:iCs/>
          <w:color w:val="00AEEF" w:themeColor="accent4"/>
          <w:sz w:val="20"/>
          <w:szCs w:val="18"/>
        </w:rPr>
        <w:t xml:space="preserve"> Microsoft-Windows-Subsystem-Linux</w:t>
      </w:r>
      <w:r w:rsidRPr="00A86BDB">
        <w:rPr>
          <w:rFonts w:eastAsiaTheme="minorEastAsia"/>
          <w:i/>
          <w:iCs/>
          <w:color w:val="00AEEF" w:themeColor="accent4"/>
          <w:sz w:val="20"/>
          <w:szCs w:val="18"/>
        </w:rPr>
        <w:t xml:space="preserve"> </w:t>
      </w:r>
      <w:r w:rsidRPr="00A86BDB">
        <w:rPr>
          <w:rFonts w:eastAsiaTheme="minorEastAsia"/>
          <w:color w:val="101010"/>
          <w:sz w:val="20"/>
          <w:szCs w:val="18"/>
        </w:rPr>
        <w:t>”</w:t>
      </w:r>
      <w:r>
        <w:rPr>
          <w:rFonts w:eastAsiaTheme="minorEastAsia"/>
          <w:color w:val="101010"/>
          <w:sz w:val="20"/>
          <w:szCs w:val="18"/>
        </w:rPr>
        <w:br/>
      </w:r>
    </w:p>
    <w:p w14:paraId="278D12B2" w14:textId="796803E0" w:rsidR="009355C2" w:rsidRDefault="00A86BDB" w:rsidP="00A86BDB">
      <w:pPr>
        <w:ind w:left="720"/>
      </w:pPr>
      <w:r>
        <w:rPr>
          <w:noProof/>
        </w:rPr>
        <w:drawing>
          <wp:inline distT="0" distB="0" distL="0" distR="0" wp14:anchorId="23D04108" wp14:editId="075B954B">
            <wp:extent cx="4794834" cy="2656371"/>
            <wp:effectExtent l="0" t="0" r="6350" b="0"/>
            <wp:docPr id="2135978359" name="Picture 213597835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78359" name="Picture 213597835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34" cy="265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3B49" w14:textId="09E65B71" w:rsidR="00A86BDB" w:rsidRDefault="00A86BDB" w:rsidP="00A86BDB">
      <w:pPr>
        <w:pStyle w:val="ListParagraph"/>
        <w:numPr>
          <w:ilvl w:val="0"/>
          <w:numId w:val="50"/>
        </w:numPr>
        <w:rPr>
          <w:sz w:val="20"/>
          <w:szCs w:val="18"/>
        </w:rPr>
      </w:pPr>
      <w:r w:rsidRPr="00A86BDB">
        <w:rPr>
          <w:sz w:val="20"/>
          <w:szCs w:val="18"/>
        </w:rPr>
        <w:t>Type Y and press Enter to confirm and restart your computer.</w:t>
      </w:r>
    </w:p>
    <w:p w14:paraId="0A645055" w14:textId="77777777" w:rsidR="00A86BDB" w:rsidRDefault="00A86BDB" w:rsidP="00A86BDB">
      <w:pPr>
        <w:pStyle w:val="Heading4"/>
      </w:pPr>
      <w:bookmarkStart w:id="2" w:name="_Toc33776338"/>
      <w:r w:rsidRPr="7E906077">
        <w:t>Enabling Windows Subsystem for Linux using Settings</w:t>
      </w:r>
      <w:bookmarkEnd w:id="2"/>
    </w:p>
    <w:p w14:paraId="456A74AA" w14:textId="6F03C1C5" w:rsidR="00A86BDB" w:rsidRPr="00A86BDB" w:rsidRDefault="00A86BDB" w:rsidP="00A86BDB">
      <w:pPr>
        <w:rPr>
          <w:rFonts w:eastAsiaTheme="minorEastAsia"/>
          <w:color w:val="101010"/>
          <w:sz w:val="20"/>
          <w:szCs w:val="18"/>
        </w:rPr>
      </w:pPr>
      <w:r w:rsidRPr="00A86BDB">
        <w:rPr>
          <w:rFonts w:eastAsiaTheme="minorEastAsia"/>
          <w:color w:val="101010"/>
          <w:sz w:val="20"/>
          <w:szCs w:val="18"/>
        </w:rPr>
        <w:t>To install WSL using Setting on Windows 1</w:t>
      </w:r>
      <w:r w:rsidRPr="00A86BDB">
        <w:rPr>
          <w:rFonts w:eastAsiaTheme="minorEastAsia"/>
          <w:color w:val="101010"/>
          <w:sz w:val="20"/>
          <w:szCs w:val="18"/>
        </w:rPr>
        <w:t>1</w:t>
      </w:r>
      <w:r w:rsidRPr="00A86BDB">
        <w:rPr>
          <w:rFonts w:eastAsiaTheme="minorEastAsia"/>
          <w:color w:val="101010"/>
          <w:sz w:val="20"/>
          <w:szCs w:val="18"/>
        </w:rPr>
        <w:t>, use these steps:</w:t>
      </w:r>
    </w:p>
    <w:p w14:paraId="200A88E8" w14:textId="77777777" w:rsidR="00A86BDB" w:rsidRPr="00A86BDB" w:rsidRDefault="00A86BDB" w:rsidP="00A86BDB">
      <w:pPr>
        <w:pStyle w:val="ListParagraph"/>
        <w:numPr>
          <w:ilvl w:val="0"/>
          <w:numId w:val="51"/>
        </w:numPr>
        <w:spacing w:before="0" w:after="0" w:line="240" w:lineRule="auto"/>
        <w:rPr>
          <w:rFonts w:eastAsiaTheme="minorEastAsia"/>
          <w:color w:val="101010"/>
          <w:sz w:val="20"/>
          <w:szCs w:val="18"/>
        </w:rPr>
      </w:pPr>
      <w:r w:rsidRPr="00A86BDB">
        <w:rPr>
          <w:rFonts w:eastAsiaTheme="minorEastAsia"/>
          <w:color w:val="101010"/>
          <w:sz w:val="20"/>
          <w:szCs w:val="18"/>
        </w:rPr>
        <w:t xml:space="preserve">Open </w:t>
      </w:r>
      <w:r w:rsidRPr="00A86BDB">
        <w:rPr>
          <w:rFonts w:eastAsiaTheme="minorEastAsia"/>
          <w:b/>
          <w:bCs/>
          <w:color w:val="101010"/>
          <w:sz w:val="20"/>
          <w:szCs w:val="18"/>
        </w:rPr>
        <w:t>Settings</w:t>
      </w:r>
      <w:r w:rsidRPr="00A86BDB">
        <w:rPr>
          <w:rFonts w:eastAsiaTheme="minorEastAsia"/>
          <w:color w:val="101010"/>
          <w:sz w:val="20"/>
          <w:szCs w:val="18"/>
        </w:rPr>
        <w:t>.</w:t>
      </w:r>
    </w:p>
    <w:p w14:paraId="4F32FC61" w14:textId="77777777" w:rsidR="00A86BDB" w:rsidRPr="00A86BDB" w:rsidRDefault="00A86BDB" w:rsidP="00A86BDB">
      <w:pPr>
        <w:pStyle w:val="ListParagraph"/>
        <w:numPr>
          <w:ilvl w:val="0"/>
          <w:numId w:val="51"/>
        </w:numPr>
        <w:spacing w:before="0" w:after="0" w:line="240" w:lineRule="auto"/>
        <w:rPr>
          <w:rFonts w:eastAsiaTheme="minorEastAsia"/>
          <w:color w:val="101010"/>
          <w:sz w:val="20"/>
          <w:szCs w:val="18"/>
        </w:rPr>
      </w:pPr>
      <w:r w:rsidRPr="00A86BDB">
        <w:rPr>
          <w:rFonts w:eastAsiaTheme="minorEastAsia"/>
          <w:color w:val="101010"/>
          <w:sz w:val="20"/>
          <w:szCs w:val="18"/>
        </w:rPr>
        <w:t xml:space="preserve">Click on </w:t>
      </w:r>
      <w:r w:rsidRPr="00A86BDB">
        <w:rPr>
          <w:rFonts w:eastAsiaTheme="minorEastAsia"/>
          <w:b/>
          <w:bCs/>
          <w:color w:val="101010"/>
          <w:sz w:val="20"/>
          <w:szCs w:val="18"/>
        </w:rPr>
        <w:t>Apps</w:t>
      </w:r>
      <w:r w:rsidRPr="00A86BDB">
        <w:rPr>
          <w:rFonts w:eastAsiaTheme="minorEastAsia"/>
          <w:color w:val="101010"/>
          <w:sz w:val="20"/>
          <w:szCs w:val="18"/>
        </w:rPr>
        <w:t>.</w:t>
      </w:r>
    </w:p>
    <w:p w14:paraId="7208F5BE" w14:textId="77777777" w:rsidR="00A86BDB" w:rsidRDefault="00A86BDB" w:rsidP="00A86BDB">
      <w:pPr>
        <w:pStyle w:val="ListParagraph"/>
        <w:numPr>
          <w:ilvl w:val="0"/>
          <w:numId w:val="51"/>
        </w:numPr>
        <w:spacing w:before="0" w:after="0" w:line="240" w:lineRule="auto"/>
        <w:rPr>
          <w:rFonts w:eastAsiaTheme="minorEastAsia"/>
          <w:color w:val="101010"/>
          <w:sz w:val="20"/>
          <w:szCs w:val="18"/>
        </w:rPr>
      </w:pPr>
      <w:r w:rsidRPr="00A86BDB">
        <w:rPr>
          <w:rFonts w:eastAsiaTheme="minorEastAsia"/>
          <w:color w:val="101010"/>
          <w:sz w:val="20"/>
          <w:szCs w:val="18"/>
        </w:rPr>
        <w:t xml:space="preserve">Under the "Related Settings" section, click the </w:t>
      </w:r>
      <w:r w:rsidRPr="00A86BDB">
        <w:rPr>
          <w:rFonts w:eastAsiaTheme="minorEastAsia"/>
          <w:b/>
          <w:bCs/>
          <w:color w:val="101010"/>
          <w:sz w:val="20"/>
          <w:szCs w:val="18"/>
        </w:rPr>
        <w:t>Programs and Features</w:t>
      </w:r>
      <w:r w:rsidRPr="00A86BDB">
        <w:rPr>
          <w:rFonts w:eastAsiaTheme="minorEastAsia"/>
          <w:color w:val="101010"/>
          <w:sz w:val="20"/>
          <w:szCs w:val="18"/>
        </w:rPr>
        <w:t xml:space="preserve"> option.</w:t>
      </w:r>
    </w:p>
    <w:p w14:paraId="582E7880" w14:textId="77777777" w:rsidR="00A86BDB" w:rsidRPr="00A86BDB" w:rsidRDefault="00A86BDB" w:rsidP="00A86BDB">
      <w:pPr>
        <w:pStyle w:val="ListParagraph"/>
        <w:spacing w:before="0" w:after="0" w:line="240" w:lineRule="auto"/>
        <w:rPr>
          <w:rFonts w:eastAsiaTheme="minorEastAsia"/>
          <w:color w:val="101010"/>
          <w:sz w:val="20"/>
          <w:szCs w:val="18"/>
        </w:rPr>
      </w:pPr>
    </w:p>
    <w:p w14:paraId="5CC8786D" w14:textId="6E66363A" w:rsidR="00A86BDB" w:rsidRPr="00A86BDB" w:rsidRDefault="00A86BDB" w:rsidP="00A86BDB">
      <w:pPr>
        <w:spacing w:before="0" w:after="0" w:line="240" w:lineRule="auto"/>
        <w:ind w:firstLine="720"/>
        <w:rPr>
          <w:rFonts w:eastAsiaTheme="minorEastAsia"/>
          <w:color w:val="101010"/>
          <w:sz w:val="20"/>
          <w:szCs w:val="18"/>
        </w:rPr>
      </w:pPr>
      <w:r w:rsidRPr="00A86BDB">
        <w:rPr>
          <w:noProof/>
          <w:sz w:val="20"/>
          <w:szCs w:val="18"/>
        </w:rPr>
        <w:drawing>
          <wp:inline distT="0" distB="0" distL="0" distR="0" wp14:anchorId="75C4B4AC" wp14:editId="797746C1">
            <wp:extent cx="4080623" cy="2077655"/>
            <wp:effectExtent l="0" t="0" r="0" b="0"/>
            <wp:docPr id="812649320" name="Picture 812649320" title="Apps &amp; features setting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94774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454" cy="208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D7ED" w14:textId="77777777" w:rsidR="00A86BDB" w:rsidRPr="00A86BDB" w:rsidRDefault="00A86BDB" w:rsidP="00A86BDB">
      <w:pPr>
        <w:pStyle w:val="ListParagraph"/>
        <w:numPr>
          <w:ilvl w:val="0"/>
          <w:numId w:val="51"/>
        </w:numPr>
        <w:spacing w:before="0" w:after="0" w:line="240" w:lineRule="auto"/>
        <w:rPr>
          <w:rFonts w:eastAsiaTheme="minorEastAsia"/>
          <w:color w:val="101010"/>
          <w:sz w:val="20"/>
          <w:szCs w:val="18"/>
        </w:rPr>
      </w:pPr>
      <w:r w:rsidRPr="00A86BDB">
        <w:rPr>
          <w:rFonts w:eastAsiaTheme="minorEastAsia"/>
          <w:color w:val="101010"/>
          <w:sz w:val="20"/>
          <w:szCs w:val="18"/>
        </w:rPr>
        <w:lastRenderedPageBreak/>
        <w:t xml:space="preserve">Click the </w:t>
      </w:r>
      <w:r w:rsidRPr="00A86BDB">
        <w:rPr>
          <w:rFonts w:eastAsiaTheme="minorEastAsia"/>
          <w:b/>
          <w:bCs/>
          <w:color w:val="101010"/>
          <w:sz w:val="20"/>
          <w:szCs w:val="18"/>
        </w:rPr>
        <w:t>Turn Windows features on or off</w:t>
      </w:r>
      <w:r w:rsidRPr="00A86BDB">
        <w:rPr>
          <w:rFonts w:eastAsiaTheme="minorEastAsia"/>
          <w:color w:val="101010"/>
          <w:sz w:val="20"/>
          <w:szCs w:val="18"/>
        </w:rPr>
        <w:t xml:space="preserve"> option from the left pane.</w:t>
      </w:r>
    </w:p>
    <w:p w14:paraId="2E2848E9" w14:textId="77777777" w:rsidR="00A86BDB" w:rsidRPr="00A86BDB" w:rsidRDefault="00A86BDB" w:rsidP="00A86BDB">
      <w:pPr>
        <w:ind w:left="360"/>
        <w:rPr>
          <w:rFonts w:eastAsiaTheme="minorEastAsia"/>
          <w:color w:val="6F6F6F"/>
          <w:sz w:val="20"/>
          <w:szCs w:val="18"/>
        </w:rPr>
      </w:pPr>
      <w:r w:rsidRPr="00A86BDB">
        <w:rPr>
          <w:noProof/>
          <w:sz w:val="20"/>
          <w:szCs w:val="18"/>
        </w:rPr>
        <w:drawing>
          <wp:inline distT="0" distB="0" distL="0" distR="0" wp14:anchorId="365DEF08" wp14:editId="4CA7C4FF">
            <wp:extent cx="5724524" cy="3333750"/>
            <wp:effectExtent l="0" t="0" r="0" b="0"/>
            <wp:docPr id="621667527" name="Picture 621667527" title="Turn Windows features on or off option in Control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0998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D3C2" w14:textId="77777777" w:rsidR="00A86BDB" w:rsidRPr="00A86BDB" w:rsidRDefault="00A86BDB" w:rsidP="00A86BDB">
      <w:pPr>
        <w:pStyle w:val="ListParagraph"/>
        <w:numPr>
          <w:ilvl w:val="0"/>
          <w:numId w:val="51"/>
        </w:numPr>
        <w:spacing w:before="0" w:after="0" w:line="240" w:lineRule="auto"/>
        <w:rPr>
          <w:rFonts w:eastAsiaTheme="minorEastAsia"/>
          <w:color w:val="101010"/>
          <w:sz w:val="20"/>
          <w:szCs w:val="18"/>
        </w:rPr>
      </w:pPr>
      <w:r w:rsidRPr="00A86BDB">
        <w:rPr>
          <w:rFonts w:eastAsiaTheme="minorEastAsia"/>
          <w:color w:val="101010"/>
          <w:sz w:val="20"/>
          <w:szCs w:val="18"/>
        </w:rPr>
        <w:t xml:space="preserve">Check the </w:t>
      </w:r>
      <w:r w:rsidRPr="00A86BDB">
        <w:rPr>
          <w:rFonts w:eastAsiaTheme="minorEastAsia"/>
          <w:b/>
          <w:bCs/>
          <w:color w:val="101010"/>
          <w:sz w:val="20"/>
          <w:szCs w:val="18"/>
        </w:rPr>
        <w:t>Windows Subsystem for Linux</w:t>
      </w:r>
      <w:r w:rsidRPr="00A86BDB">
        <w:rPr>
          <w:rFonts w:eastAsiaTheme="minorEastAsia"/>
          <w:color w:val="101010"/>
          <w:sz w:val="20"/>
          <w:szCs w:val="18"/>
        </w:rPr>
        <w:t xml:space="preserve"> option.</w:t>
      </w:r>
    </w:p>
    <w:p w14:paraId="41A58D65" w14:textId="4D09F306" w:rsidR="00A86BDB" w:rsidRPr="00A86BDB" w:rsidRDefault="00A86BDB" w:rsidP="00A86BDB">
      <w:pPr>
        <w:ind w:left="360"/>
        <w:rPr>
          <w:rFonts w:eastAsiaTheme="minorEastAsia"/>
          <w:color w:val="6F6F6F"/>
          <w:sz w:val="20"/>
          <w:szCs w:val="18"/>
        </w:rPr>
      </w:pPr>
      <w:r w:rsidRPr="00A86BDB">
        <w:rPr>
          <w:noProof/>
          <w:sz w:val="20"/>
          <w:szCs w:val="18"/>
        </w:rPr>
        <w:drawing>
          <wp:inline distT="0" distB="0" distL="0" distR="0" wp14:anchorId="5B3D423A" wp14:editId="4FE2CC41">
            <wp:extent cx="3599921" cy="3096228"/>
            <wp:effectExtent l="0" t="0" r="635" b="9525"/>
            <wp:docPr id="436569349" name="Picture 436569349" title="Turn Windows features on or 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7784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234" cy="310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BDB">
        <w:rPr>
          <w:rFonts w:eastAsiaTheme="minorEastAsia"/>
          <w:color w:val="6F6F6F"/>
          <w:sz w:val="20"/>
          <w:szCs w:val="18"/>
        </w:rPr>
        <w:t xml:space="preserve"> </w:t>
      </w:r>
    </w:p>
    <w:p w14:paraId="072E4651" w14:textId="77777777" w:rsidR="00A86BDB" w:rsidRPr="00A86BDB" w:rsidRDefault="00A86BDB" w:rsidP="00A86BDB">
      <w:pPr>
        <w:pStyle w:val="ListParagraph"/>
        <w:numPr>
          <w:ilvl w:val="0"/>
          <w:numId w:val="51"/>
        </w:numPr>
        <w:spacing w:before="0" w:after="0" w:line="240" w:lineRule="auto"/>
        <w:rPr>
          <w:rFonts w:eastAsiaTheme="minorEastAsia"/>
          <w:color w:val="101010"/>
          <w:sz w:val="20"/>
          <w:szCs w:val="18"/>
        </w:rPr>
      </w:pPr>
      <w:r w:rsidRPr="00A86BDB">
        <w:rPr>
          <w:rFonts w:eastAsiaTheme="minorEastAsia"/>
          <w:color w:val="101010"/>
          <w:sz w:val="20"/>
          <w:szCs w:val="18"/>
        </w:rPr>
        <w:t xml:space="preserve">Click the </w:t>
      </w:r>
      <w:r w:rsidRPr="00A86BDB">
        <w:rPr>
          <w:rFonts w:eastAsiaTheme="minorEastAsia"/>
          <w:b/>
          <w:bCs/>
          <w:color w:val="101010"/>
          <w:sz w:val="20"/>
          <w:szCs w:val="18"/>
        </w:rPr>
        <w:t>OK</w:t>
      </w:r>
      <w:r w:rsidRPr="00A86BDB">
        <w:rPr>
          <w:rFonts w:eastAsiaTheme="minorEastAsia"/>
          <w:color w:val="101010"/>
          <w:sz w:val="20"/>
          <w:szCs w:val="18"/>
        </w:rPr>
        <w:t xml:space="preserve"> button.</w:t>
      </w:r>
    </w:p>
    <w:p w14:paraId="154C571D" w14:textId="77777777" w:rsidR="00A86BDB" w:rsidRPr="00A86BDB" w:rsidRDefault="00A86BDB" w:rsidP="00A86BDB">
      <w:pPr>
        <w:pStyle w:val="ListParagraph"/>
        <w:numPr>
          <w:ilvl w:val="0"/>
          <w:numId w:val="51"/>
        </w:numPr>
        <w:spacing w:before="0" w:after="0" w:line="240" w:lineRule="auto"/>
        <w:rPr>
          <w:rFonts w:eastAsiaTheme="minorEastAsia"/>
          <w:color w:val="101010"/>
          <w:sz w:val="20"/>
          <w:szCs w:val="18"/>
        </w:rPr>
      </w:pPr>
      <w:r w:rsidRPr="00A86BDB">
        <w:rPr>
          <w:rFonts w:eastAsiaTheme="minorEastAsia"/>
          <w:color w:val="101010"/>
          <w:sz w:val="20"/>
          <w:szCs w:val="18"/>
        </w:rPr>
        <w:t xml:space="preserve">Click the </w:t>
      </w:r>
      <w:r w:rsidRPr="00A86BDB">
        <w:rPr>
          <w:rFonts w:eastAsiaTheme="minorEastAsia"/>
          <w:b/>
          <w:bCs/>
          <w:color w:val="101010"/>
          <w:sz w:val="20"/>
          <w:szCs w:val="18"/>
        </w:rPr>
        <w:t>Restart now</w:t>
      </w:r>
      <w:r w:rsidRPr="00A86BDB">
        <w:rPr>
          <w:rFonts w:eastAsiaTheme="minorEastAsia"/>
          <w:color w:val="101010"/>
          <w:sz w:val="20"/>
          <w:szCs w:val="18"/>
        </w:rPr>
        <w:t xml:space="preserve"> button.</w:t>
      </w:r>
    </w:p>
    <w:p w14:paraId="2CB6A42A" w14:textId="1EDF58AB" w:rsidR="00A86BDB" w:rsidRPr="00A86BDB" w:rsidRDefault="00A86BDB" w:rsidP="00A86BDB">
      <w:pPr>
        <w:rPr>
          <w:rFonts w:eastAsiaTheme="minorEastAsia"/>
          <w:color w:val="101010"/>
          <w:sz w:val="20"/>
          <w:szCs w:val="18"/>
        </w:rPr>
      </w:pPr>
      <w:r w:rsidRPr="00A86BDB">
        <w:rPr>
          <w:rFonts w:eastAsiaTheme="minorEastAsia"/>
          <w:color w:val="101010"/>
          <w:sz w:val="20"/>
          <w:szCs w:val="18"/>
        </w:rPr>
        <w:t>Once you complete the steps, the environment will be configured to download and run the distros of Debian on Windows 1</w:t>
      </w:r>
      <w:r>
        <w:rPr>
          <w:rFonts w:eastAsiaTheme="minorEastAsia"/>
          <w:color w:val="101010"/>
          <w:sz w:val="20"/>
          <w:szCs w:val="18"/>
        </w:rPr>
        <w:t>1</w:t>
      </w:r>
      <w:r w:rsidRPr="00A86BDB">
        <w:rPr>
          <w:rFonts w:eastAsiaTheme="minorEastAsia"/>
          <w:color w:val="101010"/>
          <w:sz w:val="20"/>
          <w:szCs w:val="18"/>
        </w:rPr>
        <w:t>.</w:t>
      </w:r>
    </w:p>
    <w:p w14:paraId="174DD619" w14:textId="77777777" w:rsidR="00A86BDB" w:rsidRPr="00A86BDB" w:rsidRDefault="00A86BDB" w:rsidP="00A86BDB">
      <w:pPr>
        <w:rPr>
          <w:sz w:val="20"/>
          <w:szCs w:val="18"/>
        </w:rPr>
      </w:pPr>
    </w:p>
    <w:p w14:paraId="6A12F4C7" w14:textId="22D0DEAE" w:rsidR="00685B4E" w:rsidRPr="00685B4E" w:rsidRDefault="00A86BDB" w:rsidP="009355C2">
      <w:pPr>
        <w:pStyle w:val="Heading1"/>
      </w:pPr>
      <w:r>
        <w:lastRenderedPageBreak/>
        <w:t>Installation of dependency apps</w:t>
      </w:r>
    </w:p>
    <w:p w14:paraId="16994386" w14:textId="7739661B" w:rsidR="00A86BDB" w:rsidRPr="00685B4E" w:rsidRDefault="00A86BDB" w:rsidP="00A86BDB">
      <w:pPr>
        <w:pStyle w:val="Heading1"/>
      </w:pPr>
      <w:r>
        <w:t>Redis</w:t>
      </w:r>
    </w:p>
    <w:p w14:paraId="4BAA3A00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i w:val="0"/>
          <w:iCs/>
          <w:sz w:val="20"/>
          <w:szCs w:val="20"/>
        </w:rPr>
      </w:pPr>
      <w:r w:rsidRPr="00A86BDB">
        <w:rPr>
          <w:i w:val="0"/>
          <w:iCs/>
          <w:sz w:val="20"/>
          <w:szCs w:val="20"/>
        </w:rPr>
        <w:t>Extract the redis.zip to C:</w:t>
      </w:r>
    </w:p>
    <w:p w14:paraId="5C7FEB50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i w:val="0"/>
          <w:iCs/>
          <w:sz w:val="20"/>
          <w:szCs w:val="20"/>
        </w:rPr>
      </w:pPr>
      <w:r w:rsidRPr="00A86BDB">
        <w:rPr>
          <w:i w:val="0"/>
          <w:iCs/>
          <w:sz w:val="20"/>
          <w:szCs w:val="20"/>
        </w:rPr>
        <w:t>Run redis-server.exe file in Redis folder (C:\</w:t>
      </w:r>
      <w:proofErr w:type="spellStart"/>
      <w:r w:rsidRPr="00A86BDB">
        <w:rPr>
          <w:i w:val="0"/>
          <w:iCs/>
          <w:sz w:val="20"/>
          <w:szCs w:val="20"/>
        </w:rPr>
        <w:t>redis</w:t>
      </w:r>
      <w:proofErr w:type="spellEnd"/>
      <w:r w:rsidRPr="00A86BDB">
        <w:rPr>
          <w:i w:val="0"/>
          <w:iCs/>
          <w:sz w:val="20"/>
          <w:szCs w:val="20"/>
        </w:rPr>
        <w:t xml:space="preserve">). </w:t>
      </w:r>
    </w:p>
    <w:p w14:paraId="327349AF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i w:val="0"/>
          <w:iCs/>
          <w:sz w:val="20"/>
          <w:szCs w:val="20"/>
        </w:rPr>
      </w:pPr>
      <w:r w:rsidRPr="00A86BDB">
        <w:rPr>
          <w:i w:val="0"/>
          <w:iCs/>
          <w:sz w:val="20"/>
          <w:szCs w:val="20"/>
        </w:rPr>
        <w:t>This step complete installation of Redis in Windows PC.</w:t>
      </w:r>
    </w:p>
    <w:p w14:paraId="21B208FA" w14:textId="15E4FD5E" w:rsidR="00685B4E" w:rsidRPr="00685B4E" w:rsidRDefault="00A86BDB" w:rsidP="006F38DB">
      <w:pPr>
        <w:pStyle w:val="Heading1"/>
      </w:pPr>
      <w:r>
        <w:t>Erlang</w:t>
      </w:r>
    </w:p>
    <w:p w14:paraId="51A0EDB4" w14:textId="301ECCBF" w:rsidR="00A86BDB" w:rsidRPr="00A86BDB" w:rsidRDefault="00A86BDB" w:rsidP="00A86BDB">
      <w:pPr>
        <w:pStyle w:val="NoSpacing"/>
        <w:numPr>
          <w:ilvl w:val="0"/>
          <w:numId w:val="52"/>
        </w:numPr>
        <w:rPr>
          <w:i w:val="0"/>
          <w:iCs/>
          <w:sz w:val="20"/>
          <w:szCs w:val="20"/>
        </w:rPr>
      </w:pPr>
      <w:r w:rsidRPr="00A86BDB">
        <w:rPr>
          <w:i w:val="0"/>
          <w:iCs/>
          <w:sz w:val="20"/>
          <w:szCs w:val="20"/>
        </w:rPr>
        <w:t>Install esl-erlang_2</w:t>
      </w:r>
      <w:r>
        <w:rPr>
          <w:i w:val="0"/>
          <w:iCs/>
          <w:sz w:val="20"/>
          <w:szCs w:val="20"/>
        </w:rPr>
        <w:t>5</w:t>
      </w:r>
      <w:r w:rsidRPr="00A86BDB">
        <w:rPr>
          <w:i w:val="0"/>
          <w:iCs/>
          <w:sz w:val="20"/>
          <w:szCs w:val="20"/>
        </w:rPr>
        <w:t>.1~windows_amd64.exe from debia.zip [Run as Administrator]</w:t>
      </w:r>
    </w:p>
    <w:p w14:paraId="31D6593E" w14:textId="744311CF" w:rsidR="00685B4E" w:rsidRDefault="00A86BDB" w:rsidP="006F38DB">
      <w:pPr>
        <w:pStyle w:val="Heading1"/>
      </w:pPr>
      <w:r w:rsidRPr="00A86BDB">
        <w:t>RabbitMQ</w:t>
      </w:r>
    </w:p>
    <w:p w14:paraId="12C7AF1C" w14:textId="5983D74E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>Install rabbitmq-server-3.</w:t>
      </w:r>
      <w:r>
        <w:rPr>
          <w:rFonts w:cstheme="minorHAnsi"/>
          <w:i w:val="0"/>
          <w:iCs/>
          <w:sz w:val="20"/>
          <w:szCs w:val="20"/>
        </w:rPr>
        <w:t>11.x</w:t>
      </w:r>
      <w:r w:rsidRPr="00A86BDB">
        <w:rPr>
          <w:rFonts w:cstheme="minorHAnsi"/>
          <w:i w:val="0"/>
          <w:iCs/>
          <w:sz w:val="20"/>
          <w:szCs w:val="20"/>
        </w:rPr>
        <w:t xml:space="preserve">.exe from </w:t>
      </w:r>
      <w:proofErr w:type="gramStart"/>
      <w:r w:rsidRPr="00A86BDB">
        <w:rPr>
          <w:rFonts w:cstheme="minorHAnsi"/>
          <w:i w:val="0"/>
          <w:iCs/>
          <w:sz w:val="20"/>
          <w:szCs w:val="20"/>
        </w:rPr>
        <w:t>debia.zip</w:t>
      </w:r>
      <w:proofErr w:type="gramEnd"/>
    </w:p>
    <w:p w14:paraId="11957342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>Enable the web interface:</w:t>
      </w:r>
    </w:p>
    <w:p w14:paraId="2D73534A" w14:textId="77777777" w:rsidR="00A86BDB" w:rsidRPr="00A86BDB" w:rsidRDefault="00A86BDB" w:rsidP="00A86BDB">
      <w:pPr>
        <w:pStyle w:val="NoSpacing"/>
        <w:numPr>
          <w:ilvl w:val="0"/>
          <w:numId w:val="52"/>
        </w:numPr>
        <w:ind w:left="1080"/>
        <w:rPr>
          <w:rFonts w:cstheme="minorHAnsi"/>
          <w:b/>
          <w:bCs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>Start Menu -&gt; RabbitMQ Server -&gt; RabbitMQ command prompt (</w:t>
      </w:r>
      <w:proofErr w:type="spellStart"/>
      <w:r w:rsidRPr="00A86BDB">
        <w:rPr>
          <w:rFonts w:cstheme="minorHAnsi"/>
          <w:i w:val="0"/>
          <w:iCs/>
          <w:sz w:val="20"/>
          <w:szCs w:val="20"/>
        </w:rPr>
        <w:t>sbin</w:t>
      </w:r>
      <w:proofErr w:type="spellEnd"/>
      <w:r w:rsidRPr="00A86BDB">
        <w:rPr>
          <w:rFonts w:cstheme="minorHAnsi"/>
          <w:i w:val="0"/>
          <w:iCs/>
          <w:sz w:val="20"/>
          <w:szCs w:val="20"/>
        </w:rPr>
        <w:t xml:space="preserve"> </w:t>
      </w:r>
      <w:proofErr w:type="spellStart"/>
      <w:r w:rsidRPr="00A86BDB">
        <w:rPr>
          <w:rFonts w:cstheme="minorHAnsi"/>
          <w:i w:val="0"/>
          <w:iCs/>
          <w:sz w:val="20"/>
          <w:szCs w:val="20"/>
        </w:rPr>
        <w:t>dir</w:t>
      </w:r>
      <w:proofErr w:type="spellEnd"/>
      <w:r w:rsidRPr="00A86BDB">
        <w:rPr>
          <w:rFonts w:cstheme="minorHAnsi"/>
          <w:i w:val="0"/>
          <w:iCs/>
          <w:sz w:val="20"/>
          <w:szCs w:val="20"/>
        </w:rPr>
        <w:t>)</w:t>
      </w:r>
    </w:p>
    <w:p w14:paraId="3C4F0D15" w14:textId="77777777" w:rsidR="00A86BDB" w:rsidRPr="00A86BDB" w:rsidRDefault="00A86BDB" w:rsidP="00A86BDB">
      <w:pPr>
        <w:pStyle w:val="NoSpacing"/>
        <w:numPr>
          <w:ilvl w:val="0"/>
          <w:numId w:val="52"/>
        </w:numPr>
        <w:ind w:left="1080"/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 xml:space="preserve">Run the following command to enable the </w:t>
      </w:r>
      <w:proofErr w:type="gramStart"/>
      <w:r w:rsidRPr="00A86BDB">
        <w:rPr>
          <w:rFonts w:cstheme="minorHAnsi"/>
          <w:i w:val="0"/>
          <w:iCs/>
          <w:sz w:val="20"/>
          <w:szCs w:val="20"/>
        </w:rPr>
        <w:t>plugin</w:t>
      </w:r>
      <w:proofErr w:type="gramEnd"/>
      <w:r w:rsidRPr="00A86BDB">
        <w:rPr>
          <w:rFonts w:cstheme="minorHAnsi"/>
          <w:i w:val="0"/>
          <w:iCs/>
          <w:sz w:val="20"/>
          <w:szCs w:val="20"/>
        </w:rPr>
        <w:t> </w:t>
      </w:r>
    </w:p>
    <w:p w14:paraId="3FB5B83E" w14:textId="77777777" w:rsidR="00A86BDB" w:rsidRPr="00A86BDB" w:rsidRDefault="00A86BDB" w:rsidP="00A86BDB">
      <w:pPr>
        <w:pStyle w:val="NoSpacing"/>
        <w:ind w:left="720" w:firstLine="360"/>
        <w:rPr>
          <w:rFonts w:cstheme="minorHAnsi"/>
          <w:b/>
          <w:bCs/>
          <w:i w:val="0"/>
          <w:iCs/>
          <w:sz w:val="20"/>
          <w:szCs w:val="20"/>
        </w:rPr>
      </w:pPr>
      <w:r w:rsidRPr="00A86BDB">
        <w:rPr>
          <w:rFonts w:cstheme="minorHAnsi"/>
          <w:b/>
          <w:bCs/>
          <w:i w:val="0"/>
          <w:iCs/>
          <w:sz w:val="20"/>
          <w:szCs w:val="20"/>
        </w:rPr>
        <w:t xml:space="preserve">rabbitmq-plugins.bat enable </w:t>
      </w:r>
      <w:proofErr w:type="spellStart"/>
      <w:r w:rsidRPr="00A86BDB">
        <w:rPr>
          <w:rFonts w:cstheme="minorHAnsi"/>
          <w:b/>
          <w:bCs/>
          <w:i w:val="0"/>
          <w:iCs/>
          <w:sz w:val="20"/>
          <w:szCs w:val="20"/>
        </w:rPr>
        <w:t>rabbitmq_</w:t>
      </w:r>
      <w:proofErr w:type="gramStart"/>
      <w:r w:rsidRPr="00A86BDB">
        <w:rPr>
          <w:rFonts w:cstheme="minorHAnsi"/>
          <w:b/>
          <w:bCs/>
          <w:i w:val="0"/>
          <w:iCs/>
          <w:sz w:val="20"/>
          <w:szCs w:val="20"/>
        </w:rPr>
        <w:t>management</w:t>
      </w:r>
      <w:proofErr w:type="spellEnd"/>
      <w:proofErr w:type="gramEnd"/>
    </w:p>
    <w:p w14:paraId="396A05A7" w14:textId="77777777" w:rsidR="00A86BDB" w:rsidRPr="00A86BDB" w:rsidRDefault="00A86BDB" w:rsidP="00A86BDB">
      <w:pPr>
        <w:pStyle w:val="NoSpacing"/>
        <w:ind w:left="720"/>
        <w:rPr>
          <w:rFonts w:cstheme="minorHAnsi"/>
          <w:b/>
          <w:bCs/>
          <w:i w:val="0"/>
          <w:iCs/>
          <w:sz w:val="20"/>
          <w:szCs w:val="20"/>
        </w:rPr>
      </w:pPr>
    </w:p>
    <w:p w14:paraId="3367BD6C" w14:textId="77777777" w:rsidR="00A86BDB" w:rsidRPr="00A86BDB" w:rsidRDefault="00A86BDB" w:rsidP="00A86BDB">
      <w:pPr>
        <w:pStyle w:val="NoSpacing"/>
        <w:numPr>
          <w:ilvl w:val="0"/>
          <w:numId w:val="53"/>
        </w:numPr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 xml:space="preserve">Open a </w:t>
      </w:r>
      <w:proofErr w:type="spellStart"/>
      <w:r w:rsidRPr="00A86BDB">
        <w:rPr>
          <w:rFonts w:cstheme="minorHAnsi"/>
          <w:i w:val="0"/>
          <w:iCs/>
          <w:sz w:val="20"/>
          <w:szCs w:val="20"/>
        </w:rPr>
        <w:t>cmd</w:t>
      </w:r>
      <w:proofErr w:type="spellEnd"/>
      <w:r w:rsidRPr="00A86BDB">
        <w:rPr>
          <w:rFonts w:cstheme="minorHAnsi"/>
          <w:i w:val="0"/>
          <w:iCs/>
          <w:sz w:val="20"/>
          <w:szCs w:val="20"/>
        </w:rPr>
        <w:t xml:space="preserve"> window.  If you default to the H drive, you will need to take additional steps in order to run rabbit while not on the network.  If it defaults to C continue to </w:t>
      </w:r>
      <w:proofErr w:type="gramStart"/>
      <w:r w:rsidRPr="00A86BDB">
        <w:rPr>
          <w:rFonts w:cstheme="minorHAnsi"/>
          <w:i w:val="0"/>
          <w:iCs/>
          <w:sz w:val="20"/>
          <w:szCs w:val="20"/>
        </w:rPr>
        <w:t>validating</w:t>
      </w:r>
      <w:proofErr w:type="gramEnd"/>
      <w:r w:rsidRPr="00A86BDB">
        <w:rPr>
          <w:rFonts w:cstheme="minorHAnsi"/>
          <w:i w:val="0"/>
          <w:iCs/>
          <w:sz w:val="20"/>
          <w:szCs w:val="20"/>
        </w:rPr>
        <w:t xml:space="preserve"> the web interface.</w:t>
      </w:r>
    </w:p>
    <w:p w14:paraId="2DDAA556" w14:textId="77777777" w:rsidR="00A86BDB" w:rsidRPr="00A86BDB" w:rsidRDefault="00A86BDB" w:rsidP="00A86BDB">
      <w:pPr>
        <w:pStyle w:val="NoSpacing"/>
        <w:ind w:left="720"/>
        <w:rPr>
          <w:rFonts w:cstheme="minorHAnsi"/>
          <w:i w:val="0"/>
          <w:iCs/>
          <w:sz w:val="20"/>
          <w:szCs w:val="20"/>
        </w:rPr>
      </w:pPr>
    </w:p>
    <w:p w14:paraId="3805AA8F" w14:textId="77777777" w:rsidR="00A86BDB" w:rsidRPr="00A86BDB" w:rsidRDefault="00A86BDB" w:rsidP="00A86BDB">
      <w:pPr>
        <w:pStyle w:val="NoSpacing"/>
        <w:numPr>
          <w:ilvl w:val="0"/>
          <w:numId w:val="53"/>
        </w:numPr>
        <w:ind w:left="1080"/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>Open command prompt as administrator</w:t>
      </w:r>
    </w:p>
    <w:p w14:paraId="4C6D1361" w14:textId="77777777" w:rsidR="00A86BDB" w:rsidRPr="00A86BDB" w:rsidRDefault="00A86BDB" w:rsidP="00A86BDB">
      <w:pPr>
        <w:pStyle w:val="NoSpacing"/>
        <w:numPr>
          <w:ilvl w:val="0"/>
          <w:numId w:val="53"/>
        </w:numPr>
        <w:ind w:left="1080"/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>Change directory to the \Program Files\RabbitMQ Server\rabbitmq_server-3.5.5\</w:t>
      </w:r>
      <w:proofErr w:type="spellStart"/>
      <w:r w:rsidRPr="00A86BDB">
        <w:rPr>
          <w:rFonts w:cstheme="minorHAnsi"/>
          <w:i w:val="0"/>
          <w:iCs/>
          <w:sz w:val="20"/>
          <w:szCs w:val="20"/>
        </w:rPr>
        <w:t>sbin</w:t>
      </w:r>
      <w:proofErr w:type="spellEnd"/>
      <w:r w:rsidRPr="00A86BDB">
        <w:rPr>
          <w:rFonts w:cstheme="minorHAnsi"/>
          <w:i w:val="0"/>
          <w:iCs/>
          <w:sz w:val="20"/>
          <w:szCs w:val="20"/>
        </w:rPr>
        <w:t xml:space="preserve"> directory</w:t>
      </w:r>
    </w:p>
    <w:p w14:paraId="0F8D4B81" w14:textId="77777777" w:rsidR="00A86BDB" w:rsidRPr="00A86BDB" w:rsidRDefault="00A86BDB" w:rsidP="00A86BDB">
      <w:pPr>
        <w:pStyle w:val="NoSpacing"/>
        <w:numPr>
          <w:ilvl w:val="0"/>
          <w:numId w:val="53"/>
        </w:numPr>
        <w:ind w:left="1080"/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 xml:space="preserve">Run the following </w:t>
      </w:r>
      <w:proofErr w:type="gramStart"/>
      <w:r w:rsidRPr="00A86BDB">
        <w:rPr>
          <w:rFonts w:cstheme="minorHAnsi"/>
          <w:i w:val="0"/>
          <w:iCs/>
          <w:sz w:val="20"/>
          <w:szCs w:val="20"/>
        </w:rPr>
        <w:t>commands</w:t>
      </w:r>
      <w:proofErr w:type="gramEnd"/>
    </w:p>
    <w:p w14:paraId="3A96507B" w14:textId="77777777" w:rsidR="00A86BDB" w:rsidRPr="00A86BDB" w:rsidRDefault="00A86BDB" w:rsidP="00A86BDB">
      <w:pPr>
        <w:pStyle w:val="NoSpacing"/>
        <w:ind w:left="720"/>
        <w:rPr>
          <w:rFonts w:cstheme="minorHAnsi"/>
          <w:i w:val="0"/>
          <w:iCs/>
          <w:sz w:val="20"/>
          <w:szCs w:val="20"/>
        </w:rPr>
      </w:pPr>
    </w:p>
    <w:p w14:paraId="339A5680" w14:textId="77777777" w:rsidR="00A86BDB" w:rsidRPr="00A86BDB" w:rsidRDefault="00A86BDB" w:rsidP="00A86BDB">
      <w:pPr>
        <w:pStyle w:val="NoSpacing"/>
        <w:ind w:left="1080"/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>SET HOMEDRIVE=C:</w:t>
      </w:r>
    </w:p>
    <w:p w14:paraId="42F541D8" w14:textId="77777777" w:rsidR="00A86BDB" w:rsidRPr="00A86BDB" w:rsidRDefault="00A86BDB" w:rsidP="00A86BDB">
      <w:pPr>
        <w:pStyle w:val="NoSpacing"/>
        <w:ind w:left="1080"/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 xml:space="preserve">rabbitmq-plugins.bat enable </w:t>
      </w:r>
      <w:proofErr w:type="spellStart"/>
      <w:r w:rsidRPr="00A86BDB">
        <w:rPr>
          <w:rFonts w:cstheme="minorHAnsi"/>
          <w:i w:val="0"/>
          <w:iCs/>
          <w:sz w:val="20"/>
          <w:szCs w:val="20"/>
        </w:rPr>
        <w:t>rabbitmq_</w:t>
      </w:r>
      <w:proofErr w:type="gramStart"/>
      <w:r w:rsidRPr="00A86BDB">
        <w:rPr>
          <w:rFonts w:cstheme="minorHAnsi"/>
          <w:i w:val="0"/>
          <w:iCs/>
          <w:sz w:val="20"/>
          <w:szCs w:val="20"/>
        </w:rPr>
        <w:t>management</w:t>
      </w:r>
      <w:proofErr w:type="spellEnd"/>
      <w:proofErr w:type="gramEnd"/>
    </w:p>
    <w:p w14:paraId="55EBD109" w14:textId="77777777" w:rsidR="00A86BDB" w:rsidRPr="00A86BDB" w:rsidRDefault="00A86BDB" w:rsidP="00A86BDB">
      <w:pPr>
        <w:pStyle w:val="NoSpacing"/>
        <w:ind w:left="1080"/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 xml:space="preserve">rabbitmq-service.bat </w:t>
      </w:r>
      <w:proofErr w:type="gramStart"/>
      <w:r w:rsidRPr="00A86BDB">
        <w:rPr>
          <w:rFonts w:cstheme="minorHAnsi"/>
          <w:i w:val="0"/>
          <w:iCs/>
          <w:sz w:val="20"/>
          <w:szCs w:val="20"/>
        </w:rPr>
        <w:t>stop</w:t>
      </w:r>
      <w:proofErr w:type="gramEnd"/>
    </w:p>
    <w:p w14:paraId="52BF30BE" w14:textId="77777777" w:rsidR="00A86BDB" w:rsidRPr="00A86BDB" w:rsidRDefault="00A86BDB" w:rsidP="00A86BDB">
      <w:pPr>
        <w:pStyle w:val="NoSpacing"/>
        <w:ind w:left="1080"/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 xml:space="preserve">rabbitmq-service.bat </w:t>
      </w:r>
      <w:proofErr w:type="gramStart"/>
      <w:r w:rsidRPr="00A86BDB">
        <w:rPr>
          <w:rFonts w:cstheme="minorHAnsi"/>
          <w:i w:val="0"/>
          <w:iCs/>
          <w:sz w:val="20"/>
          <w:szCs w:val="20"/>
        </w:rPr>
        <w:t>remove</w:t>
      </w:r>
      <w:proofErr w:type="gramEnd"/>
    </w:p>
    <w:p w14:paraId="0BBDC723" w14:textId="77777777" w:rsidR="00A86BDB" w:rsidRPr="00A86BDB" w:rsidRDefault="00A86BDB" w:rsidP="00A86BDB">
      <w:pPr>
        <w:pStyle w:val="NoSpacing"/>
        <w:ind w:left="1080"/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 xml:space="preserve">rabbitmq-service.bat </w:t>
      </w:r>
      <w:proofErr w:type="gramStart"/>
      <w:r w:rsidRPr="00A86BDB">
        <w:rPr>
          <w:rFonts w:cstheme="minorHAnsi"/>
          <w:i w:val="0"/>
          <w:iCs/>
          <w:sz w:val="20"/>
          <w:szCs w:val="20"/>
        </w:rPr>
        <w:t>install</w:t>
      </w:r>
      <w:proofErr w:type="gramEnd"/>
    </w:p>
    <w:p w14:paraId="0A8D4297" w14:textId="77777777" w:rsidR="00A86BDB" w:rsidRPr="00A86BDB" w:rsidRDefault="00A86BDB" w:rsidP="00A86BDB">
      <w:pPr>
        <w:pStyle w:val="NoSpacing"/>
        <w:ind w:left="1080"/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 xml:space="preserve">rabbitmq-service.bat </w:t>
      </w:r>
      <w:proofErr w:type="gramStart"/>
      <w:r w:rsidRPr="00A86BDB">
        <w:rPr>
          <w:rFonts w:cstheme="minorHAnsi"/>
          <w:i w:val="0"/>
          <w:iCs/>
          <w:sz w:val="20"/>
          <w:szCs w:val="20"/>
        </w:rPr>
        <w:t>start</w:t>
      </w:r>
      <w:proofErr w:type="gramEnd"/>
    </w:p>
    <w:p w14:paraId="68404929" w14:textId="77777777" w:rsidR="00A86BDB" w:rsidRPr="00A86BDB" w:rsidRDefault="00A86BDB" w:rsidP="00A86BDB">
      <w:pPr>
        <w:pStyle w:val="NoSpacing"/>
        <w:ind w:left="720"/>
        <w:rPr>
          <w:rFonts w:cstheme="minorHAnsi"/>
          <w:i w:val="0"/>
          <w:iCs/>
          <w:sz w:val="20"/>
          <w:szCs w:val="20"/>
        </w:rPr>
      </w:pPr>
    </w:p>
    <w:p w14:paraId="05438D7A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b/>
          <w:bCs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 xml:space="preserve">Login to </w:t>
      </w:r>
      <w:hyperlink r:id="rId17" w:history="1">
        <w:r w:rsidRPr="00A86BDB">
          <w:rPr>
            <w:rFonts w:cstheme="minorHAnsi"/>
            <w:b/>
            <w:bCs/>
            <w:i w:val="0"/>
            <w:iCs/>
            <w:sz w:val="20"/>
            <w:szCs w:val="20"/>
          </w:rPr>
          <w:t>http://localhost:15672/mgmt</w:t>
        </w:r>
      </w:hyperlink>
    </w:p>
    <w:p w14:paraId="0B974429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>The default credentials are:</w:t>
      </w:r>
      <w:r w:rsidRPr="00A86BDB">
        <w:rPr>
          <w:rFonts w:cstheme="minorHAnsi"/>
          <w:i w:val="0"/>
          <w:iCs/>
          <w:sz w:val="20"/>
          <w:szCs w:val="20"/>
        </w:rPr>
        <w:br/>
        <w:t>Username: </w:t>
      </w:r>
      <w:r w:rsidRPr="00A86BDB">
        <w:rPr>
          <w:rFonts w:cstheme="minorHAnsi"/>
          <w:b/>
          <w:bCs/>
          <w:i w:val="0"/>
          <w:iCs/>
          <w:sz w:val="20"/>
          <w:szCs w:val="20"/>
        </w:rPr>
        <w:t>guest</w:t>
      </w:r>
      <w:r w:rsidRPr="00A86BDB">
        <w:rPr>
          <w:rFonts w:cstheme="minorHAnsi"/>
          <w:i w:val="0"/>
          <w:iCs/>
          <w:sz w:val="20"/>
          <w:szCs w:val="20"/>
        </w:rPr>
        <w:br/>
        <w:t>Password: </w:t>
      </w:r>
      <w:proofErr w:type="gramStart"/>
      <w:r w:rsidRPr="00A86BDB">
        <w:rPr>
          <w:rFonts w:cstheme="minorHAnsi"/>
          <w:b/>
          <w:bCs/>
          <w:i w:val="0"/>
          <w:iCs/>
          <w:sz w:val="20"/>
          <w:szCs w:val="20"/>
        </w:rPr>
        <w:t>guest</w:t>
      </w:r>
      <w:proofErr w:type="gramEnd"/>
    </w:p>
    <w:p w14:paraId="451E8D45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>This step completes installation of RabbitMQ in Windows PC</w:t>
      </w:r>
    </w:p>
    <w:p w14:paraId="47EA56EA" w14:textId="77777777" w:rsidR="002955AB" w:rsidRDefault="002955AB" w:rsidP="002955AB">
      <w:pPr>
        <w:rPr>
          <w:rFonts w:cstheme="minorHAnsi"/>
        </w:rPr>
      </w:pPr>
    </w:p>
    <w:p w14:paraId="76246354" w14:textId="77777777" w:rsidR="00A86BDB" w:rsidRPr="00A86BDB" w:rsidRDefault="00A86BDB" w:rsidP="002955AB">
      <w:pPr>
        <w:rPr>
          <w:rFonts w:cstheme="minorHAnsi"/>
        </w:rPr>
      </w:pPr>
    </w:p>
    <w:p w14:paraId="04153331" w14:textId="100FB841" w:rsidR="00685B4E" w:rsidRDefault="00A86BDB" w:rsidP="002955AB">
      <w:pPr>
        <w:pStyle w:val="Heading1"/>
      </w:pPr>
      <w:r w:rsidRPr="00A86BDB">
        <w:lastRenderedPageBreak/>
        <w:t>Mongo DB</w:t>
      </w:r>
    </w:p>
    <w:p w14:paraId="23AF88E0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 xml:space="preserve">Install exe from </w:t>
      </w:r>
      <w:proofErr w:type="gramStart"/>
      <w:r w:rsidRPr="00A86BDB">
        <w:rPr>
          <w:rFonts w:cstheme="minorHAnsi"/>
          <w:i w:val="0"/>
          <w:iCs/>
          <w:sz w:val="20"/>
          <w:szCs w:val="20"/>
        </w:rPr>
        <w:t>debia.zip</w:t>
      </w:r>
      <w:proofErr w:type="gramEnd"/>
    </w:p>
    <w:p w14:paraId="2022BA31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 xml:space="preserve">Create folder </w:t>
      </w:r>
      <w:proofErr w:type="gramStart"/>
      <w:r w:rsidRPr="00A86BDB">
        <w:rPr>
          <w:rFonts w:cstheme="minorHAnsi"/>
          <w:i w:val="0"/>
          <w:iCs/>
          <w:sz w:val="20"/>
          <w:szCs w:val="20"/>
        </w:rPr>
        <w:t>c:/data/db</w:t>
      </w:r>
      <w:proofErr w:type="gramEnd"/>
    </w:p>
    <w:p w14:paraId="6F4DA1D8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>Go to following path in file explorer:</w:t>
      </w:r>
    </w:p>
    <w:p w14:paraId="1046D694" w14:textId="4024BF81" w:rsidR="00A86BDB" w:rsidRPr="00A86BDB" w:rsidRDefault="00A86BDB" w:rsidP="00A86BDB">
      <w:pPr>
        <w:pStyle w:val="NoSpacing"/>
        <w:ind w:left="720"/>
        <w:rPr>
          <w:rFonts w:cstheme="minorHAnsi"/>
          <w:b/>
          <w:bCs/>
          <w:i w:val="0"/>
          <w:iCs/>
          <w:sz w:val="20"/>
          <w:szCs w:val="20"/>
        </w:rPr>
      </w:pPr>
      <w:r w:rsidRPr="00A86BDB">
        <w:rPr>
          <w:rFonts w:cstheme="minorHAnsi"/>
          <w:b/>
          <w:bCs/>
          <w:i w:val="0"/>
          <w:iCs/>
          <w:sz w:val="20"/>
          <w:szCs w:val="20"/>
        </w:rPr>
        <w:t>C:\Program Files\MongoDB\Server\</w:t>
      </w:r>
      <w:r w:rsidRPr="00A86BDB">
        <w:rPr>
          <w:rFonts w:cstheme="minorHAnsi"/>
          <w:b/>
          <w:bCs/>
          <w:i w:val="0"/>
          <w:iCs/>
          <w:sz w:val="20"/>
          <w:szCs w:val="20"/>
        </w:rPr>
        <w:t>5.0.15</w:t>
      </w:r>
      <w:r w:rsidRPr="00A86BDB">
        <w:rPr>
          <w:rFonts w:cstheme="minorHAnsi"/>
          <w:b/>
          <w:bCs/>
          <w:i w:val="0"/>
          <w:iCs/>
          <w:sz w:val="20"/>
          <w:szCs w:val="20"/>
        </w:rPr>
        <w:t>\bin</w:t>
      </w:r>
    </w:p>
    <w:p w14:paraId="6447C239" w14:textId="068196DB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 xml:space="preserve">And run mongo.exe file to get mongo running. If mongo.exe doesn’t work and the window closes immediately, then use mongod.exe. </w:t>
      </w:r>
    </w:p>
    <w:p w14:paraId="2FF30210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 xml:space="preserve">Follow below instructions in Mongo Compass </w:t>
      </w:r>
      <w:proofErr w:type="gramStart"/>
      <w:r w:rsidRPr="00A86BDB">
        <w:rPr>
          <w:rFonts w:cstheme="minorHAnsi"/>
          <w:i w:val="0"/>
          <w:iCs/>
          <w:sz w:val="20"/>
          <w:szCs w:val="20"/>
        </w:rPr>
        <w:t>community(</w:t>
      </w:r>
      <w:proofErr w:type="gramEnd"/>
      <w:r w:rsidRPr="00A86BDB">
        <w:rPr>
          <w:rFonts w:cstheme="minorHAnsi"/>
          <w:i w:val="0"/>
          <w:iCs/>
          <w:sz w:val="20"/>
          <w:szCs w:val="20"/>
        </w:rPr>
        <w:t>Optional):</w:t>
      </w:r>
    </w:p>
    <w:p w14:paraId="18A2F53C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 xml:space="preserve">Click on ‘Fill in connection fields </w:t>
      </w:r>
      <w:proofErr w:type="gramStart"/>
      <w:r w:rsidRPr="00A86BDB">
        <w:rPr>
          <w:rFonts w:cstheme="minorHAnsi"/>
          <w:i w:val="0"/>
          <w:iCs/>
          <w:sz w:val="20"/>
          <w:szCs w:val="20"/>
        </w:rPr>
        <w:t>individually’</w:t>
      </w:r>
      <w:proofErr w:type="gramEnd"/>
    </w:p>
    <w:p w14:paraId="174D296F" w14:textId="77777777" w:rsidR="00A86BDB" w:rsidRPr="00A86BDB" w:rsidRDefault="00A86BDB" w:rsidP="00A86BDB">
      <w:pPr>
        <w:pStyle w:val="NoSpacing"/>
        <w:numPr>
          <w:ilvl w:val="1"/>
          <w:numId w:val="52"/>
        </w:numPr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>Hostname: localhost</w:t>
      </w:r>
    </w:p>
    <w:p w14:paraId="1C797473" w14:textId="5DD6DF9B" w:rsidR="00A86BDB" w:rsidRPr="00A86BDB" w:rsidRDefault="00A86BDB" w:rsidP="00A86BDB">
      <w:pPr>
        <w:pStyle w:val="NoSpacing"/>
        <w:numPr>
          <w:ilvl w:val="1"/>
          <w:numId w:val="52"/>
        </w:numPr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>Port: 27017</w:t>
      </w:r>
    </w:p>
    <w:p w14:paraId="7A7517E5" w14:textId="77777777" w:rsidR="00A86BDB" w:rsidRPr="00A86BDB" w:rsidRDefault="00A86BDB" w:rsidP="00A86BDB">
      <w:pPr>
        <w:pStyle w:val="NoSpacing"/>
        <w:numPr>
          <w:ilvl w:val="1"/>
          <w:numId w:val="52"/>
        </w:numPr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>Authentication: None</w:t>
      </w:r>
    </w:p>
    <w:p w14:paraId="7922AE44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>Then Click ‘Connect’</w:t>
      </w:r>
    </w:p>
    <w:p w14:paraId="7894CB58" w14:textId="008D3961" w:rsidR="00A86BDB" w:rsidRDefault="00A86BDB" w:rsidP="00A86BDB">
      <w:pPr>
        <w:pStyle w:val="Heading1"/>
      </w:pPr>
      <w:r>
        <w:t>Debian</w:t>
      </w:r>
    </w:p>
    <w:p w14:paraId="6F31F8D5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 xml:space="preserve">Create folder </w:t>
      </w:r>
      <w:proofErr w:type="gramStart"/>
      <w:r w:rsidRPr="00A86BDB">
        <w:rPr>
          <w:rFonts w:cstheme="minorHAnsi"/>
          <w:i w:val="0"/>
          <w:iCs/>
          <w:sz w:val="20"/>
          <w:szCs w:val="20"/>
        </w:rPr>
        <w:t>C:\debianOS</w:t>
      </w:r>
      <w:proofErr w:type="gramEnd"/>
    </w:p>
    <w:p w14:paraId="6B23FC16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>Open PowerShell as administrator and run the below commands:</w:t>
      </w:r>
    </w:p>
    <w:p w14:paraId="5E8AC9CF" w14:textId="77777777" w:rsidR="00A86BDB" w:rsidRPr="00A86BDB" w:rsidRDefault="00A86BDB" w:rsidP="00A86BDB">
      <w:pPr>
        <w:pStyle w:val="NoSpacing"/>
        <w:ind w:left="720"/>
        <w:rPr>
          <w:rFonts w:cstheme="minorHAnsi"/>
          <w:b/>
          <w:bCs/>
          <w:i w:val="0"/>
          <w:iCs/>
          <w:sz w:val="20"/>
          <w:szCs w:val="20"/>
        </w:rPr>
      </w:pPr>
      <w:r w:rsidRPr="00A86BDB">
        <w:rPr>
          <w:rFonts w:cstheme="minorHAnsi"/>
          <w:b/>
          <w:bCs/>
          <w:i w:val="0"/>
          <w:iCs/>
          <w:sz w:val="20"/>
          <w:szCs w:val="20"/>
        </w:rPr>
        <w:t>cd C:\debianOS</w:t>
      </w:r>
    </w:p>
    <w:p w14:paraId="0D6CE0BF" w14:textId="77777777" w:rsidR="00A86BDB" w:rsidRPr="00A86BDB" w:rsidRDefault="00A86BDB" w:rsidP="00A86BDB">
      <w:pPr>
        <w:pStyle w:val="NoSpacing"/>
        <w:ind w:left="720"/>
        <w:rPr>
          <w:rFonts w:cstheme="minorHAnsi"/>
          <w:b/>
          <w:bCs/>
          <w:i w:val="0"/>
          <w:iCs/>
          <w:sz w:val="20"/>
          <w:szCs w:val="20"/>
        </w:rPr>
      </w:pPr>
    </w:p>
    <w:p w14:paraId="24F6AAFF" w14:textId="77777777" w:rsidR="00A86BDB" w:rsidRPr="00A86BDB" w:rsidRDefault="00A86BDB" w:rsidP="00A86BDB">
      <w:pPr>
        <w:pStyle w:val="NoSpacing"/>
        <w:numPr>
          <w:ilvl w:val="0"/>
          <w:numId w:val="52"/>
        </w:numPr>
        <w:ind w:left="1080"/>
        <w:rPr>
          <w:rFonts w:cstheme="minorHAnsi"/>
          <w:color w:val="00AEEF" w:themeColor="accent4"/>
          <w:sz w:val="20"/>
          <w:szCs w:val="20"/>
        </w:rPr>
      </w:pPr>
      <w:r w:rsidRPr="00A86BDB">
        <w:rPr>
          <w:rFonts w:cstheme="minorHAnsi"/>
          <w:color w:val="00AEEF" w:themeColor="accent4"/>
          <w:sz w:val="20"/>
          <w:szCs w:val="20"/>
        </w:rPr>
        <w:t>Invoke-</w:t>
      </w:r>
      <w:proofErr w:type="spellStart"/>
      <w:r w:rsidRPr="00A86BDB">
        <w:rPr>
          <w:rFonts w:cstheme="minorHAnsi"/>
          <w:color w:val="00AEEF" w:themeColor="accent4"/>
          <w:sz w:val="20"/>
          <w:szCs w:val="20"/>
        </w:rPr>
        <w:t>WebRequest</w:t>
      </w:r>
      <w:proofErr w:type="spellEnd"/>
      <w:r w:rsidRPr="00A86BDB">
        <w:rPr>
          <w:rFonts w:cstheme="minorHAnsi"/>
          <w:color w:val="00AEEF" w:themeColor="accent4"/>
          <w:sz w:val="20"/>
          <w:szCs w:val="20"/>
        </w:rPr>
        <w:t xml:space="preserve"> -Uri </w:t>
      </w:r>
      <w:hyperlink r:id="rId18">
        <w:r w:rsidRPr="00A86BDB">
          <w:rPr>
            <w:rFonts w:cstheme="minorHAnsi"/>
            <w:color w:val="00AEEF" w:themeColor="accent4"/>
            <w:sz w:val="20"/>
            <w:szCs w:val="20"/>
          </w:rPr>
          <w:t>https://aka.ms/wsl-debian-gnulinux</w:t>
        </w:r>
      </w:hyperlink>
      <w:r w:rsidRPr="00A86BDB">
        <w:rPr>
          <w:rFonts w:cstheme="minorHAnsi"/>
          <w:color w:val="00AEEF" w:themeColor="accent4"/>
          <w:sz w:val="20"/>
          <w:szCs w:val="20"/>
        </w:rPr>
        <w:t xml:space="preserve"> -</w:t>
      </w:r>
      <w:proofErr w:type="spellStart"/>
      <w:r w:rsidRPr="00A86BDB">
        <w:rPr>
          <w:rFonts w:cstheme="minorHAnsi"/>
          <w:color w:val="00AEEF" w:themeColor="accent4"/>
          <w:sz w:val="20"/>
          <w:szCs w:val="20"/>
        </w:rPr>
        <w:t>OutFile</w:t>
      </w:r>
      <w:proofErr w:type="spellEnd"/>
      <w:r w:rsidRPr="00A86BDB">
        <w:rPr>
          <w:rFonts w:cstheme="minorHAnsi"/>
          <w:color w:val="00AEEF" w:themeColor="accent4"/>
          <w:sz w:val="20"/>
          <w:szCs w:val="20"/>
        </w:rPr>
        <w:t xml:space="preserve"> </w:t>
      </w:r>
      <w:proofErr w:type="spellStart"/>
      <w:r w:rsidRPr="00A86BDB">
        <w:rPr>
          <w:rFonts w:cstheme="minorHAnsi"/>
          <w:color w:val="00AEEF" w:themeColor="accent4"/>
          <w:sz w:val="20"/>
          <w:szCs w:val="20"/>
        </w:rPr>
        <w:t>debian.appx</w:t>
      </w:r>
      <w:proofErr w:type="spellEnd"/>
      <w:r w:rsidRPr="00A86BDB">
        <w:rPr>
          <w:rFonts w:cstheme="minorHAnsi"/>
          <w:color w:val="00AEEF" w:themeColor="accent4"/>
          <w:sz w:val="20"/>
          <w:szCs w:val="20"/>
        </w:rPr>
        <w:t xml:space="preserve"> -</w:t>
      </w:r>
      <w:proofErr w:type="spellStart"/>
      <w:proofErr w:type="gramStart"/>
      <w:r w:rsidRPr="00A86BDB">
        <w:rPr>
          <w:rFonts w:cstheme="minorHAnsi"/>
          <w:color w:val="00AEEF" w:themeColor="accent4"/>
          <w:sz w:val="20"/>
          <w:szCs w:val="20"/>
        </w:rPr>
        <w:t>UseBasicParsing</w:t>
      </w:r>
      <w:proofErr w:type="spellEnd"/>
      <w:proofErr w:type="gramEnd"/>
    </w:p>
    <w:p w14:paraId="260AC78A" w14:textId="77777777" w:rsidR="00A86BDB" w:rsidRPr="00A86BDB" w:rsidRDefault="00A86BDB" w:rsidP="00A86BDB">
      <w:pPr>
        <w:pStyle w:val="NoSpacing"/>
        <w:ind w:left="360"/>
        <w:rPr>
          <w:rFonts w:cstheme="minorHAnsi"/>
          <w:b/>
          <w:bCs/>
          <w:i w:val="0"/>
          <w:iCs/>
          <w:sz w:val="20"/>
          <w:szCs w:val="20"/>
        </w:rPr>
      </w:pPr>
    </w:p>
    <w:p w14:paraId="0695B6E1" w14:textId="77777777" w:rsidR="00A86BDB" w:rsidRPr="00A86BDB" w:rsidRDefault="00A86BDB" w:rsidP="00A86BDB">
      <w:pPr>
        <w:pStyle w:val="NoSpacing"/>
        <w:numPr>
          <w:ilvl w:val="0"/>
          <w:numId w:val="52"/>
        </w:numPr>
        <w:ind w:left="1080"/>
        <w:rPr>
          <w:rFonts w:cstheme="minorHAnsi"/>
          <w:color w:val="00AEEF" w:themeColor="accent4"/>
          <w:sz w:val="20"/>
          <w:szCs w:val="20"/>
        </w:rPr>
      </w:pPr>
      <w:r w:rsidRPr="00A86BDB">
        <w:rPr>
          <w:rFonts w:cstheme="minorHAnsi"/>
          <w:color w:val="00AEEF" w:themeColor="accent4"/>
          <w:sz w:val="20"/>
          <w:szCs w:val="20"/>
        </w:rPr>
        <w:t>Add-</w:t>
      </w:r>
      <w:proofErr w:type="spellStart"/>
      <w:r w:rsidRPr="00A86BDB">
        <w:rPr>
          <w:rFonts w:cstheme="minorHAnsi"/>
          <w:color w:val="00AEEF" w:themeColor="accent4"/>
          <w:sz w:val="20"/>
          <w:szCs w:val="20"/>
        </w:rPr>
        <w:t>AppxPackage</w:t>
      </w:r>
      <w:proofErr w:type="spellEnd"/>
      <w:r w:rsidRPr="00A86BDB">
        <w:rPr>
          <w:rFonts w:cstheme="minorHAnsi"/>
          <w:color w:val="00AEEF" w:themeColor="accent4"/>
          <w:sz w:val="20"/>
          <w:szCs w:val="20"/>
        </w:rPr>
        <w:t xml:space="preserve"> </w:t>
      </w:r>
      <w:proofErr w:type="spellStart"/>
      <w:r w:rsidRPr="00A86BDB">
        <w:rPr>
          <w:rFonts w:cstheme="minorHAnsi"/>
          <w:color w:val="00AEEF" w:themeColor="accent4"/>
          <w:sz w:val="20"/>
          <w:szCs w:val="20"/>
        </w:rPr>
        <w:t>debian.appx</w:t>
      </w:r>
      <w:proofErr w:type="spellEnd"/>
    </w:p>
    <w:p w14:paraId="38957CA0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>Once installed, go to the Windows Start Menu</w:t>
      </w:r>
    </w:p>
    <w:p w14:paraId="59DAEA61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>Search for Debian</w:t>
      </w:r>
    </w:p>
    <w:p w14:paraId="3E5E666D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>Create a username for the Linux distro and press Enter. (</w:t>
      </w:r>
      <w:proofErr w:type="gramStart"/>
      <w:r w:rsidRPr="00A86BDB">
        <w:rPr>
          <w:rFonts w:cstheme="minorHAnsi"/>
          <w:i w:val="0"/>
          <w:iCs/>
          <w:sz w:val="20"/>
          <w:szCs w:val="20"/>
        </w:rPr>
        <w:t>user</w:t>
      </w:r>
      <w:proofErr w:type="gramEnd"/>
      <w:r w:rsidRPr="00A86BDB">
        <w:rPr>
          <w:rFonts w:cstheme="minorHAnsi"/>
          <w:i w:val="0"/>
          <w:iCs/>
          <w:sz w:val="20"/>
          <w:szCs w:val="20"/>
        </w:rPr>
        <w:t>: admin)</w:t>
      </w:r>
    </w:p>
    <w:p w14:paraId="468C3F9C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 xml:space="preserve">Specify a password for the distro and press </w:t>
      </w:r>
      <w:proofErr w:type="gramStart"/>
      <w:r w:rsidRPr="00A86BDB">
        <w:rPr>
          <w:rFonts w:cstheme="minorHAnsi"/>
          <w:i w:val="0"/>
          <w:iCs/>
          <w:sz w:val="20"/>
          <w:szCs w:val="20"/>
        </w:rPr>
        <w:t>Enter.(</w:t>
      </w:r>
      <w:proofErr w:type="gramEnd"/>
      <w:r w:rsidRPr="00A86BDB">
        <w:rPr>
          <w:rFonts w:cstheme="minorHAnsi"/>
          <w:i w:val="0"/>
          <w:iCs/>
          <w:sz w:val="20"/>
          <w:szCs w:val="20"/>
        </w:rPr>
        <w:t>password: admin)</w:t>
      </w:r>
    </w:p>
    <w:p w14:paraId="0D711F9D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i w:val="0"/>
          <w:iCs/>
          <w:sz w:val="20"/>
          <w:szCs w:val="20"/>
        </w:rPr>
      </w:pPr>
      <w:r w:rsidRPr="00A86BDB">
        <w:rPr>
          <w:rFonts w:cstheme="minorHAnsi"/>
          <w:i w:val="0"/>
          <w:iCs/>
          <w:sz w:val="20"/>
          <w:szCs w:val="20"/>
        </w:rPr>
        <w:t>Repeat the password and press Enter to confirm.</w:t>
      </w:r>
    </w:p>
    <w:p w14:paraId="731D0231" w14:textId="4FFE7A21" w:rsidR="00A86BDB" w:rsidRDefault="00A86BDB" w:rsidP="00A86BDB">
      <w:pPr>
        <w:pStyle w:val="Heading1"/>
      </w:pPr>
      <w:r>
        <w:t>Node JS</w:t>
      </w:r>
    </w:p>
    <w:p w14:paraId="16DE97F8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sz w:val="20"/>
          <w:szCs w:val="20"/>
        </w:rPr>
      </w:pPr>
      <w:r w:rsidRPr="00A86BDB">
        <w:rPr>
          <w:sz w:val="20"/>
          <w:szCs w:val="20"/>
        </w:rPr>
        <w:t>Open Debian window and go to home directory using following commands from your home directory:</w:t>
      </w:r>
    </w:p>
    <w:p w14:paraId="7478C23B" w14:textId="77777777" w:rsidR="00A86BDB" w:rsidRPr="00A86BDB" w:rsidRDefault="00A86BDB" w:rsidP="00A86BDB">
      <w:pPr>
        <w:pStyle w:val="NoSpacing"/>
        <w:ind w:left="720"/>
        <w:rPr>
          <w:rFonts w:ascii="Courier New" w:hAnsi="Courier New" w:cs="Courier New"/>
          <w:b/>
          <w:bCs/>
          <w:i w:val="0"/>
          <w:iCs/>
          <w:sz w:val="20"/>
          <w:szCs w:val="20"/>
        </w:rPr>
      </w:pPr>
    </w:p>
    <w:p w14:paraId="57C05A07" w14:textId="77777777" w:rsidR="00A86BDB" w:rsidRPr="00A86BDB" w:rsidRDefault="00A86BDB" w:rsidP="00A86BDB">
      <w:pPr>
        <w:pStyle w:val="NoSpacing"/>
        <w:ind w:left="720"/>
        <w:rPr>
          <w:rFonts w:ascii="Courier New" w:hAnsi="Courier New" w:cs="Courier New"/>
          <w:b/>
          <w:bCs/>
          <w:i w:val="0"/>
          <w:iCs/>
          <w:sz w:val="20"/>
          <w:szCs w:val="20"/>
        </w:rPr>
      </w:pPr>
      <w:r w:rsidRPr="00A86BDB">
        <w:rPr>
          <w:rFonts w:ascii="Courier New" w:hAnsi="Courier New" w:cs="Courier New"/>
          <w:b/>
          <w:bCs/>
          <w:iCs/>
          <w:sz w:val="20"/>
          <w:szCs w:val="20"/>
        </w:rPr>
        <w:t>cd ~</w:t>
      </w:r>
    </w:p>
    <w:p w14:paraId="094A9D7B" w14:textId="77777777" w:rsidR="00A86BDB" w:rsidRPr="00A86BDB" w:rsidRDefault="00A86BDB" w:rsidP="00A86BDB">
      <w:pPr>
        <w:pStyle w:val="NoSpacing"/>
        <w:ind w:left="720"/>
        <w:rPr>
          <w:rFonts w:ascii="Courier New" w:hAnsi="Courier New" w:cs="Courier New"/>
          <w:b/>
          <w:bCs/>
          <w:i w:val="0"/>
          <w:iCs/>
          <w:sz w:val="20"/>
          <w:szCs w:val="20"/>
        </w:rPr>
      </w:pPr>
      <w:proofErr w:type="spellStart"/>
      <w:r w:rsidRPr="00A86BDB">
        <w:rPr>
          <w:rFonts w:ascii="Courier New" w:hAnsi="Courier New" w:cs="Courier New"/>
          <w:b/>
          <w:bCs/>
          <w:iCs/>
          <w:sz w:val="20"/>
          <w:szCs w:val="20"/>
        </w:rPr>
        <w:t>sudo</w:t>
      </w:r>
      <w:proofErr w:type="spellEnd"/>
      <w:r w:rsidRPr="00A86BDB">
        <w:rPr>
          <w:rFonts w:ascii="Courier New" w:hAnsi="Courier New" w:cs="Courier New"/>
          <w:b/>
          <w:bCs/>
          <w:iCs/>
          <w:sz w:val="20"/>
          <w:szCs w:val="20"/>
        </w:rPr>
        <w:t xml:space="preserve"> apt update</w:t>
      </w:r>
    </w:p>
    <w:p w14:paraId="0E88307C" w14:textId="77777777" w:rsidR="00A86BDB" w:rsidRPr="00A86BDB" w:rsidRDefault="00A86BDB" w:rsidP="00A86BDB">
      <w:pPr>
        <w:pStyle w:val="NoSpacing"/>
        <w:ind w:firstLine="720"/>
        <w:rPr>
          <w:rFonts w:ascii="Courier New" w:hAnsi="Courier New" w:cs="Courier New"/>
          <w:b/>
          <w:bCs/>
          <w:i w:val="0"/>
          <w:iCs/>
          <w:sz w:val="20"/>
          <w:szCs w:val="20"/>
        </w:rPr>
      </w:pPr>
      <w:proofErr w:type="spellStart"/>
      <w:r w:rsidRPr="00A86BDB">
        <w:rPr>
          <w:rFonts w:ascii="Courier New" w:hAnsi="Courier New" w:cs="Courier New"/>
          <w:b/>
          <w:bCs/>
          <w:iCs/>
          <w:sz w:val="20"/>
          <w:szCs w:val="20"/>
        </w:rPr>
        <w:t>sudo</w:t>
      </w:r>
      <w:proofErr w:type="spellEnd"/>
      <w:r w:rsidRPr="00A86BDB">
        <w:rPr>
          <w:rFonts w:ascii="Courier New" w:hAnsi="Courier New" w:cs="Courier New"/>
          <w:b/>
          <w:bCs/>
          <w:iCs/>
          <w:sz w:val="20"/>
          <w:szCs w:val="20"/>
        </w:rPr>
        <w:t xml:space="preserve"> apt install curl</w:t>
      </w:r>
    </w:p>
    <w:p w14:paraId="19B8AC63" w14:textId="77777777" w:rsidR="00A86BDB" w:rsidRPr="00A86BDB" w:rsidRDefault="00A86BDB" w:rsidP="00A86BDB">
      <w:pPr>
        <w:pStyle w:val="NoSpacing"/>
        <w:ind w:left="720"/>
        <w:rPr>
          <w:rFonts w:ascii="Courier New" w:hAnsi="Courier New" w:cs="Courier New"/>
          <w:b/>
          <w:bCs/>
          <w:i w:val="0"/>
          <w:iCs/>
          <w:sz w:val="20"/>
          <w:szCs w:val="20"/>
        </w:rPr>
      </w:pPr>
      <w:r w:rsidRPr="00A86BDB">
        <w:rPr>
          <w:rFonts w:ascii="Courier New" w:hAnsi="Courier New" w:cs="Courier New"/>
          <w:b/>
          <w:bCs/>
          <w:iCs/>
          <w:sz w:val="20"/>
          <w:szCs w:val="20"/>
        </w:rPr>
        <w:t>curl -</w:t>
      </w:r>
      <w:proofErr w:type="spellStart"/>
      <w:r w:rsidRPr="00A86BDB">
        <w:rPr>
          <w:rFonts w:ascii="Courier New" w:hAnsi="Courier New" w:cs="Courier New"/>
          <w:b/>
          <w:bCs/>
          <w:iCs/>
          <w:sz w:val="20"/>
          <w:szCs w:val="20"/>
        </w:rPr>
        <w:t>sL</w:t>
      </w:r>
      <w:proofErr w:type="spellEnd"/>
      <w:r w:rsidRPr="00A86BDB">
        <w:rPr>
          <w:rFonts w:ascii="Courier New" w:hAnsi="Courier New" w:cs="Courier New"/>
          <w:b/>
          <w:bCs/>
          <w:iCs/>
          <w:sz w:val="20"/>
          <w:szCs w:val="20"/>
        </w:rPr>
        <w:t xml:space="preserve"> https://deb.nodesource.com/setup_12.9.1 -o nodesource_setup.sh</w:t>
      </w:r>
    </w:p>
    <w:p w14:paraId="5CBA134D" w14:textId="77777777" w:rsidR="00A86BDB" w:rsidRPr="00A86BDB" w:rsidRDefault="00A86BDB" w:rsidP="00A86BDB">
      <w:pPr>
        <w:pStyle w:val="NoSpacing"/>
        <w:ind w:left="720"/>
        <w:rPr>
          <w:rFonts w:ascii="Courier New" w:hAnsi="Courier New" w:cs="Courier New"/>
          <w:b/>
          <w:bCs/>
          <w:i w:val="0"/>
          <w:iCs/>
          <w:sz w:val="20"/>
          <w:szCs w:val="20"/>
        </w:rPr>
      </w:pPr>
      <w:proofErr w:type="spellStart"/>
      <w:r w:rsidRPr="00A86BDB">
        <w:rPr>
          <w:rFonts w:ascii="Courier New" w:hAnsi="Courier New" w:cs="Courier New"/>
          <w:b/>
          <w:bCs/>
          <w:iCs/>
          <w:sz w:val="20"/>
          <w:szCs w:val="20"/>
        </w:rPr>
        <w:t>sudo</w:t>
      </w:r>
      <w:proofErr w:type="spellEnd"/>
      <w:r w:rsidRPr="00A86BDB">
        <w:rPr>
          <w:rFonts w:ascii="Courier New" w:hAnsi="Courier New" w:cs="Courier New"/>
          <w:b/>
          <w:bCs/>
          <w:iCs/>
          <w:sz w:val="20"/>
          <w:szCs w:val="20"/>
        </w:rPr>
        <w:t xml:space="preserve"> bash nodesource_setup.sh</w:t>
      </w:r>
    </w:p>
    <w:p w14:paraId="698359CC" w14:textId="77777777" w:rsidR="00A86BDB" w:rsidRPr="00A86BDB" w:rsidRDefault="00A86BDB" w:rsidP="00A86BDB">
      <w:pPr>
        <w:pStyle w:val="NoSpacing"/>
        <w:ind w:left="720"/>
        <w:rPr>
          <w:rFonts w:ascii="Courier New" w:hAnsi="Courier New" w:cs="Courier New"/>
          <w:b/>
          <w:bCs/>
          <w:i w:val="0"/>
          <w:iCs/>
          <w:sz w:val="20"/>
          <w:szCs w:val="20"/>
        </w:rPr>
      </w:pPr>
      <w:r w:rsidRPr="00A86BDB">
        <w:rPr>
          <w:rFonts w:ascii="Courier New" w:hAnsi="Courier New" w:cs="Courier New"/>
          <w:b/>
          <w:bCs/>
          <w:iCs/>
          <w:sz w:val="20"/>
          <w:szCs w:val="20"/>
        </w:rPr>
        <w:t>#</w:t>
      </w:r>
      <w:proofErr w:type="gramStart"/>
      <w:r w:rsidRPr="00A86BDB">
        <w:rPr>
          <w:rFonts w:ascii="Courier New" w:hAnsi="Courier New" w:cs="Courier New"/>
          <w:b/>
          <w:bCs/>
          <w:iCs/>
          <w:sz w:val="20"/>
          <w:szCs w:val="20"/>
        </w:rPr>
        <w:t>the</w:t>
      </w:r>
      <w:proofErr w:type="gramEnd"/>
      <w:r w:rsidRPr="00A86BDB">
        <w:rPr>
          <w:rFonts w:ascii="Courier New" w:hAnsi="Courier New" w:cs="Courier New"/>
          <w:b/>
          <w:bCs/>
          <w:iCs/>
          <w:sz w:val="20"/>
          <w:szCs w:val="20"/>
        </w:rPr>
        <w:t xml:space="preserve"> next command is in the comments from running the last command</w:t>
      </w:r>
    </w:p>
    <w:p w14:paraId="6F18C55E" w14:textId="77777777" w:rsidR="00A86BDB" w:rsidRPr="00A86BDB" w:rsidRDefault="00A86BDB" w:rsidP="00A86BDB">
      <w:pPr>
        <w:pStyle w:val="NoSpacing"/>
        <w:ind w:left="720"/>
        <w:rPr>
          <w:rFonts w:ascii="Courier New" w:hAnsi="Courier New" w:cs="Courier New"/>
          <w:b/>
          <w:bCs/>
          <w:i w:val="0"/>
          <w:iCs/>
          <w:sz w:val="20"/>
          <w:szCs w:val="20"/>
        </w:rPr>
      </w:pPr>
      <w:r w:rsidRPr="00A86BDB">
        <w:rPr>
          <w:rFonts w:ascii="Courier New" w:hAnsi="Courier New" w:cs="Courier New"/>
          <w:b/>
          <w:bCs/>
          <w:iCs/>
          <w:sz w:val="20"/>
          <w:szCs w:val="20"/>
        </w:rPr>
        <w:t xml:space="preserve">#it should be: </w:t>
      </w:r>
      <w:proofErr w:type="spellStart"/>
      <w:r w:rsidRPr="00A86BDB">
        <w:rPr>
          <w:rFonts w:ascii="Courier New" w:hAnsi="Courier New" w:cs="Courier New"/>
          <w:b/>
          <w:bCs/>
          <w:iCs/>
          <w:sz w:val="20"/>
          <w:szCs w:val="20"/>
        </w:rPr>
        <w:t>sudo</w:t>
      </w:r>
      <w:proofErr w:type="spellEnd"/>
      <w:r w:rsidRPr="00A86BDB">
        <w:rPr>
          <w:rFonts w:ascii="Courier New" w:hAnsi="Courier New" w:cs="Courier New"/>
          <w:b/>
          <w:bCs/>
          <w:iCs/>
          <w:sz w:val="20"/>
          <w:szCs w:val="20"/>
        </w:rPr>
        <w:t xml:space="preserve"> apt-get install -y </w:t>
      </w:r>
      <w:proofErr w:type="spellStart"/>
      <w:r w:rsidRPr="00A86BDB">
        <w:rPr>
          <w:rFonts w:ascii="Courier New" w:hAnsi="Courier New" w:cs="Courier New"/>
          <w:b/>
          <w:bCs/>
          <w:iCs/>
          <w:sz w:val="20"/>
          <w:szCs w:val="20"/>
        </w:rPr>
        <w:t>nodejs</w:t>
      </w:r>
      <w:proofErr w:type="spellEnd"/>
    </w:p>
    <w:p w14:paraId="24589452" w14:textId="77777777" w:rsidR="00A86BDB" w:rsidRPr="00A86BDB" w:rsidRDefault="00A86BDB" w:rsidP="00A86BDB">
      <w:pPr>
        <w:pStyle w:val="NoSpacing"/>
        <w:ind w:left="720"/>
        <w:rPr>
          <w:rFonts w:ascii="Courier New" w:hAnsi="Courier New" w:cs="Courier New"/>
          <w:b/>
          <w:bCs/>
          <w:i w:val="0"/>
          <w:iCs/>
          <w:sz w:val="20"/>
          <w:szCs w:val="20"/>
        </w:rPr>
      </w:pPr>
    </w:p>
    <w:p w14:paraId="753EDA4A" w14:textId="77777777" w:rsidR="00A86BDB" w:rsidRPr="00A86BDB" w:rsidRDefault="00A86BDB" w:rsidP="00A86BDB">
      <w:pPr>
        <w:pStyle w:val="NoSpacing"/>
        <w:ind w:left="720"/>
        <w:rPr>
          <w:rFonts w:ascii="Courier New" w:hAnsi="Courier New" w:cs="Courier New"/>
          <w:b/>
          <w:bCs/>
          <w:i w:val="0"/>
          <w:iCs/>
          <w:sz w:val="20"/>
          <w:szCs w:val="20"/>
        </w:rPr>
      </w:pPr>
      <w:proofErr w:type="spellStart"/>
      <w:r w:rsidRPr="00A86BDB">
        <w:rPr>
          <w:rFonts w:ascii="Courier New" w:hAnsi="Courier New" w:cs="Courier New"/>
          <w:b/>
          <w:bCs/>
          <w:iCs/>
          <w:sz w:val="20"/>
          <w:szCs w:val="20"/>
        </w:rPr>
        <w:t>nodejs</w:t>
      </w:r>
      <w:proofErr w:type="spellEnd"/>
      <w:r w:rsidRPr="00A86BDB">
        <w:rPr>
          <w:rFonts w:ascii="Courier New" w:hAnsi="Courier New" w:cs="Courier New"/>
          <w:b/>
          <w:bCs/>
          <w:iCs/>
          <w:sz w:val="20"/>
          <w:szCs w:val="20"/>
        </w:rPr>
        <w:t xml:space="preserve"> -v</w:t>
      </w:r>
    </w:p>
    <w:p w14:paraId="0749342F" w14:textId="77777777" w:rsidR="00A86BDB" w:rsidRPr="00A86BDB" w:rsidRDefault="00A86BDB" w:rsidP="00A86BDB">
      <w:pPr>
        <w:pStyle w:val="NoSpacing"/>
        <w:rPr>
          <w:rFonts w:ascii="Courier New" w:hAnsi="Courier New" w:cs="Courier New"/>
          <w:b/>
          <w:bCs/>
          <w:i w:val="0"/>
          <w:iCs/>
          <w:sz w:val="20"/>
          <w:szCs w:val="20"/>
        </w:rPr>
      </w:pPr>
    </w:p>
    <w:p w14:paraId="1E63A6C0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sz w:val="20"/>
          <w:szCs w:val="20"/>
        </w:rPr>
      </w:pPr>
      <w:r w:rsidRPr="00A86BDB">
        <w:rPr>
          <w:sz w:val="20"/>
          <w:szCs w:val="20"/>
        </w:rPr>
        <w:t xml:space="preserve">Make sure the node.js version installed is </w:t>
      </w:r>
      <w:proofErr w:type="gramStart"/>
      <w:r w:rsidRPr="00A86BDB">
        <w:rPr>
          <w:sz w:val="20"/>
          <w:szCs w:val="20"/>
        </w:rPr>
        <w:t>10.*</w:t>
      </w:r>
      <w:proofErr w:type="gramEnd"/>
      <w:r w:rsidRPr="00A86BDB">
        <w:rPr>
          <w:sz w:val="20"/>
          <w:szCs w:val="20"/>
        </w:rPr>
        <w:t xml:space="preserve"> or above.</w:t>
      </w:r>
    </w:p>
    <w:p w14:paraId="653FD323" w14:textId="77777777" w:rsidR="00A86BDB" w:rsidRDefault="00A86BDB" w:rsidP="00A86BDB">
      <w:pPr>
        <w:pStyle w:val="Heading1"/>
      </w:pPr>
      <w:r w:rsidRPr="00A86BDB">
        <w:lastRenderedPageBreak/>
        <w:t>Mongo DB</w:t>
      </w:r>
    </w:p>
    <w:p w14:paraId="5C93E158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sz w:val="20"/>
          <w:szCs w:val="20"/>
        </w:rPr>
      </w:pPr>
      <w:r w:rsidRPr="00A86BDB">
        <w:rPr>
          <w:rFonts w:cstheme="minorHAnsi"/>
          <w:sz w:val="20"/>
          <w:szCs w:val="20"/>
        </w:rPr>
        <w:t xml:space="preserve">Install exe from </w:t>
      </w:r>
      <w:proofErr w:type="gramStart"/>
      <w:r w:rsidRPr="00A86BDB">
        <w:rPr>
          <w:rFonts w:cstheme="minorHAnsi"/>
          <w:sz w:val="20"/>
          <w:szCs w:val="20"/>
        </w:rPr>
        <w:t>debia.zip</w:t>
      </w:r>
      <w:proofErr w:type="gramEnd"/>
    </w:p>
    <w:p w14:paraId="3038E1EF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sz w:val="20"/>
          <w:szCs w:val="20"/>
        </w:rPr>
      </w:pPr>
      <w:r w:rsidRPr="00A86BDB">
        <w:rPr>
          <w:rFonts w:cstheme="minorHAnsi"/>
          <w:sz w:val="20"/>
          <w:szCs w:val="20"/>
        </w:rPr>
        <w:t xml:space="preserve">Create folder </w:t>
      </w:r>
      <w:proofErr w:type="gramStart"/>
      <w:r w:rsidRPr="00A86BDB">
        <w:rPr>
          <w:rFonts w:cstheme="minorHAnsi"/>
          <w:sz w:val="20"/>
          <w:szCs w:val="20"/>
        </w:rPr>
        <w:t>c:/data/db</w:t>
      </w:r>
      <w:proofErr w:type="gramEnd"/>
    </w:p>
    <w:p w14:paraId="1140560F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sz w:val="20"/>
          <w:szCs w:val="20"/>
        </w:rPr>
      </w:pPr>
      <w:r w:rsidRPr="00A86BDB">
        <w:rPr>
          <w:rFonts w:cstheme="minorHAnsi"/>
          <w:sz w:val="20"/>
          <w:szCs w:val="20"/>
        </w:rPr>
        <w:t>Go to following path in file explorer:</w:t>
      </w:r>
    </w:p>
    <w:p w14:paraId="6C3234D2" w14:textId="77777777" w:rsidR="00A86BDB" w:rsidRPr="00A86BDB" w:rsidRDefault="00A86BDB" w:rsidP="00A86BDB">
      <w:pPr>
        <w:pStyle w:val="NoSpacing"/>
        <w:ind w:left="720"/>
        <w:rPr>
          <w:rFonts w:cstheme="minorHAnsi"/>
          <w:b/>
          <w:bCs/>
          <w:i w:val="0"/>
          <w:iCs/>
          <w:sz w:val="20"/>
          <w:szCs w:val="20"/>
        </w:rPr>
      </w:pPr>
      <w:r w:rsidRPr="00A86BDB">
        <w:rPr>
          <w:rFonts w:cstheme="minorHAnsi"/>
          <w:b/>
          <w:bCs/>
          <w:iCs/>
          <w:sz w:val="20"/>
          <w:szCs w:val="20"/>
        </w:rPr>
        <w:t>C:\Program Files\MongoDB\Server\</w:t>
      </w:r>
      <w:r>
        <w:rPr>
          <w:rFonts w:cstheme="minorHAnsi"/>
          <w:b/>
          <w:bCs/>
          <w:iCs/>
          <w:sz w:val="20"/>
          <w:szCs w:val="20"/>
        </w:rPr>
        <w:t>5.0.15</w:t>
      </w:r>
      <w:r w:rsidRPr="00A86BDB">
        <w:rPr>
          <w:rFonts w:cstheme="minorHAnsi"/>
          <w:b/>
          <w:bCs/>
          <w:iCs/>
          <w:sz w:val="20"/>
          <w:szCs w:val="20"/>
        </w:rPr>
        <w:t>\bin</w:t>
      </w:r>
    </w:p>
    <w:p w14:paraId="5D213F0B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sz w:val="20"/>
          <w:szCs w:val="20"/>
        </w:rPr>
      </w:pPr>
      <w:r w:rsidRPr="00A86BDB">
        <w:rPr>
          <w:rFonts w:cstheme="minorHAnsi"/>
          <w:sz w:val="20"/>
          <w:szCs w:val="20"/>
        </w:rPr>
        <w:t xml:space="preserve">And run mongo.exe file to get mongo running. If mongo.exe doesn’t work and the window closes immediately, then use mongod.exe. </w:t>
      </w:r>
    </w:p>
    <w:p w14:paraId="5F7C726B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sz w:val="20"/>
          <w:szCs w:val="20"/>
        </w:rPr>
      </w:pPr>
      <w:r w:rsidRPr="00A86BDB">
        <w:rPr>
          <w:rFonts w:cstheme="minorHAnsi"/>
          <w:sz w:val="20"/>
          <w:szCs w:val="20"/>
        </w:rPr>
        <w:t xml:space="preserve">Follow below instructions in Mongo Compass </w:t>
      </w:r>
      <w:proofErr w:type="gramStart"/>
      <w:r w:rsidRPr="00A86BDB">
        <w:rPr>
          <w:rFonts w:cstheme="minorHAnsi"/>
          <w:sz w:val="20"/>
          <w:szCs w:val="20"/>
        </w:rPr>
        <w:t>community(</w:t>
      </w:r>
      <w:proofErr w:type="gramEnd"/>
      <w:r w:rsidRPr="00A86BDB">
        <w:rPr>
          <w:rFonts w:cstheme="minorHAnsi"/>
          <w:sz w:val="20"/>
          <w:szCs w:val="20"/>
        </w:rPr>
        <w:t>Optional):</w:t>
      </w:r>
    </w:p>
    <w:p w14:paraId="443E6284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sz w:val="20"/>
          <w:szCs w:val="20"/>
        </w:rPr>
      </w:pPr>
      <w:r w:rsidRPr="00A86BDB">
        <w:rPr>
          <w:rFonts w:cstheme="minorHAnsi"/>
          <w:sz w:val="20"/>
          <w:szCs w:val="20"/>
        </w:rPr>
        <w:t xml:space="preserve">Click on ‘Fill in connection fields </w:t>
      </w:r>
      <w:proofErr w:type="gramStart"/>
      <w:r w:rsidRPr="00A86BDB">
        <w:rPr>
          <w:rFonts w:cstheme="minorHAnsi"/>
          <w:sz w:val="20"/>
          <w:szCs w:val="20"/>
        </w:rPr>
        <w:t>individually’</w:t>
      </w:r>
      <w:proofErr w:type="gramEnd"/>
    </w:p>
    <w:p w14:paraId="28562E28" w14:textId="77777777" w:rsidR="00A86BDB" w:rsidRDefault="00A86BDB" w:rsidP="00A86BDB">
      <w:pPr>
        <w:pStyle w:val="NoSpacing"/>
        <w:numPr>
          <w:ilvl w:val="1"/>
          <w:numId w:val="52"/>
        </w:numPr>
        <w:rPr>
          <w:rFonts w:cstheme="minorHAnsi"/>
          <w:sz w:val="20"/>
          <w:szCs w:val="20"/>
        </w:rPr>
      </w:pPr>
      <w:r w:rsidRPr="00A86BDB">
        <w:rPr>
          <w:rFonts w:cstheme="minorHAnsi"/>
          <w:sz w:val="20"/>
          <w:szCs w:val="20"/>
        </w:rPr>
        <w:t>Hostname: localhost</w:t>
      </w:r>
    </w:p>
    <w:p w14:paraId="0D3583F5" w14:textId="77777777" w:rsidR="00A86BDB" w:rsidRPr="00A86BDB" w:rsidRDefault="00A86BDB" w:rsidP="00A86BDB">
      <w:pPr>
        <w:pStyle w:val="NoSpacing"/>
        <w:numPr>
          <w:ilvl w:val="1"/>
          <w:numId w:val="52"/>
        </w:numPr>
        <w:rPr>
          <w:rFonts w:cstheme="minorHAnsi"/>
          <w:sz w:val="20"/>
          <w:szCs w:val="20"/>
        </w:rPr>
      </w:pPr>
      <w:r w:rsidRPr="00A86BDB">
        <w:rPr>
          <w:rFonts w:cstheme="minorHAnsi"/>
          <w:sz w:val="20"/>
          <w:szCs w:val="20"/>
        </w:rPr>
        <w:t>Port: 27017</w:t>
      </w:r>
    </w:p>
    <w:p w14:paraId="59141629" w14:textId="77777777" w:rsidR="00A86BDB" w:rsidRPr="00A86BDB" w:rsidRDefault="00A86BDB" w:rsidP="00A86BDB">
      <w:pPr>
        <w:pStyle w:val="NoSpacing"/>
        <w:numPr>
          <w:ilvl w:val="1"/>
          <w:numId w:val="52"/>
        </w:numPr>
        <w:rPr>
          <w:rFonts w:cstheme="minorHAnsi"/>
          <w:sz w:val="20"/>
          <w:szCs w:val="20"/>
        </w:rPr>
      </w:pPr>
      <w:r w:rsidRPr="00A86BDB">
        <w:rPr>
          <w:rFonts w:cstheme="minorHAnsi"/>
          <w:sz w:val="20"/>
          <w:szCs w:val="20"/>
        </w:rPr>
        <w:t>Authentication: None</w:t>
      </w:r>
    </w:p>
    <w:p w14:paraId="72A2F9A9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sz w:val="20"/>
          <w:szCs w:val="20"/>
        </w:rPr>
      </w:pPr>
      <w:r w:rsidRPr="00A86BDB">
        <w:rPr>
          <w:rFonts w:cstheme="minorHAnsi"/>
          <w:sz w:val="20"/>
          <w:szCs w:val="20"/>
        </w:rPr>
        <w:t>Then Click ‘Connect’</w:t>
      </w:r>
    </w:p>
    <w:p w14:paraId="19C9C9F7" w14:textId="77777777" w:rsidR="00A86BDB" w:rsidRDefault="00A86BDB" w:rsidP="00A86BDB">
      <w:pPr>
        <w:pStyle w:val="Heading1"/>
      </w:pPr>
      <w:r w:rsidRPr="00A86BDB">
        <w:t>Mongo DB</w:t>
      </w:r>
    </w:p>
    <w:p w14:paraId="6D55CB6A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sz w:val="20"/>
          <w:szCs w:val="20"/>
        </w:rPr>
      </w:pPr>
      <w:r w:rsidRPr="00A86BDB">
        <w:rPr>
          <w:rFonts w:cstheme="minorHAnsi"/>
          <w:sz w:val="20"/>
          <w:szCs w:val="20"/>
        </w:rPr>
        <w:t xml:space="preserve">Install exe from </w:t>
      </w:r>
      <w:proofErr w:type="gramStart"/>
      <w:r w:rsidRPr="00A86BDB">
        <w:rPr>
          <w:rFonts w:cstheme="minorHAnsi"/>
          <w:sz w:val="20"/>
          <w:szCs w:val="20"/>
        </w:rPr>
        <w:t>debia.zip</w:t>
      </w:r>
      <w:proofErr w:type="gramEnd"/>
    </w:p>
    <w:p w14:paraId="0F6994AD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sz w:val="20"/>
          <w:szCs w:val="20"/>
        </w:rPr>
      </w:pPr>
      <w:r w:rsidRPr="00A86BDB">
        <w:rPr>
          <w:rFonts w:cstheme="minorHAnsi"/>
          <w:sz w:val="20"/>
          <w:szCs w:val="20"/>
        </w:rPr>
        <w:t xml:space="preserve">Create folder </w:t>
      </w:r>
      <w:proofErr w:type="gramStart"/>
      <w:r w:rsidRPr="00A86BDB">
        <w:rPr>
          <w:rFonts w:cstheme="minorHAnsi"/>
          <w:sz w:val="20"/>
          <w:szCs w:val="20"/>
        </w:rPr>
        <w:t>c:/data/db</w:t>
      </w:r>
      <w:proofErr w:type="gramEnd"/>
    </w:p>
    <w:p w14:paraId="60796B5D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sz w:val="20"/>
          <w:szCs w:val="20"/>
        </w:rPr>
      </w:pPr>
      <w:r w:rsidRPr="00A86BDB">
        <w:rPr>
          <w:rFonts w:cstheme="minorHAnsi"/>
          <w:sz w:val="20"/>
          <w:szCs w:val="20"/>
        </w:rPr>
        <w:t>Go to following path in file explorer:</w:t>
      </w:r>
    </w:p>
    <w:p w14:paraId="2D18C9AB" w14:textId="77777777" w:rsidR="00A86BDB" w:rsidRPr="00A86BDB" w:rsidRDefault="00A86BDB" w:rsidP="00A86BDB">
      <w:pPr>
        <w:pStyle w:val="NoSpacing"/>
        <w:ind w:left="720"/>
        <w:rPr>
          <w:rFonts w:cstheme="minorHAnsi"/>
          <w:b/>
          <w:bCs/>
          <w:i w:val="0"/>
          <w:iCs/>
          <w:sz w:val="20"/>
          <w:szCs w:val="20"/>
        </w:rPr>
      </w:pPr>
      <w:r w:rsidRPr="00A86BDB">
        <w:rPr>
          <w:rFonts w:cstheme="minorHAnsi"/>
          <w:b/>
          <w:bCs/>
          <w:iCs/>
          <w:sz w:val="20"/>
          <w:szCs w:val="20"/>
        </w:rPr>
        <w:t>C:\Program Files\MongoDB\Server\</w:t>
      </w:r>
      <w:r>
        <w:rPr>
          <w:rFonts w:cstheme="minorHAnsi"/>
          <w:b/>
          <w:bCs/>
          <w:iCs/>
          <w:sz w:val="20"/>
          <w:szCs w:val="20"/>
        </w:rPr>
        <w:t>5.0.15</w:t>
      </w:r>
      <w:r w:rsidRPr="00A86BDB">
        <w:rPr>
          <w:rFonts w:cstheme="minorHAnsi"/>
          <w:b/>
          <w:bCs/>
          <w:iCs/>
          <w:sz w:val="20"/>
          <w:szCs w:val="20"/>
        </w:rPr>
        <w:t>\bin</w:t>
      </w:r>
    </w:p>
    <w:p w14:paraId="2AFD7AC4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sz w:val="20"/>
          <w:szCs w:val="20"/>
        </w:rPr>
      </w:pPr>
      <w:r w:rsidRPr="00A86BDB">
        <w:rPr>
          <w:rFonts w:cstheme="minorHAnsi"/>
          <w:sz w:val="20"/>
          <w:szCs w:val="20"/>
        </w:rPr>
        <w:t xml:space="preserve">And run mongo.exe file to get mongo running. If mongo.exe doesn’t work and the window closes immediately, then use mongod.exe. </w:t>
      </w:r>
    </w:p>
    <w:p w14:paraId="595B7C48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sz w:val="20"/>
          <w:szCs w:val="20"/>
        </w:rPr>
      </w:pPr>
      <w:r w:rsidRPr="00A86BDB">
        <w:rPr>
          <w:rFonts w:cstheme="minorHAnsi"/>
          <w:sz w:val="20"/>
          <w:szCs w:val="20"/>
        </w:rPr>
        <w:t xml:space="preserve">Follow below instructions in Mongo Compass </w:t>
      </w:r>
      <w:proofErr w:type="gramStart"/>
      <w:r w:rsidRPr="00A86BDB">
        <w:rPr>
          <w:rFonts w:cstheme="minorHAnsi"/>
          <w:sz w:val="20"/>
          <w:szCs w:val="20"/>
        </w:rPr>
        <w:t>community(</w:t>
      </w:r>
      <w:proofErr w:type="gramEnd"/>
      <w:r w:rsidRPr="00A86BDB">
        <w:rPr>
          <w:rFonts w:cstheme="minorHAnsi"/>
          <w:sz w:val="20"/>
          <w:szCs w:val="20"/>
        </w:rPr>
        <w:t>Optional):</w:t>
      </w:r>
    </w:p>
    <w:p w14:paraId="25BBB026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sz w:val="20"/>
          <w:szCs w:val="20"/>
        </w:rPr>
      </w:pPr>
      <w:r w:rsidRPr="00A86BDB">
        <w:rPr>
          <w:rFonts w:cstheme="minorHAnsi"/>
          <w:sz w:val="20"/>
          <w:szCs w:val="20"/>
        </w:rPr>
        <w:t xml:space="preserve">Click on ‘Fill in connection fields </w:t>
      </w:r>
      <w:proofErr w:type="gramStart"/>
      <w:r w:rsidRPr="00A86BDB">
        <w:rPr>
          <w:rFonts w:cstheme="minorHAnsi"/>
          <w:sz w:val="20"/>
          <w:szCs w:val="20"/>
        </w:rPr>
        <w:t>individually’</w:t>
      </w:r>
      <w:proofErr w:type="gramEnd"/>
    </w:p>
    <w:p w14:paraId="2C615B0D" w14:textId="77777777" w:rsidR="00A86BDB" w:rsidRDefault="00A86BDB" w:rsidP="00A86BDB">
      <w:pPr>
        <w:pStyle w:val="NoSpacing"/>
        <w:numPr>
          <w:ilvl w:val="1"/>
          <w:numId w:val="52"/>
        </w:numPr>
        <w:rPr>
          <w:rFonts w:cstheme="minorHAnsi"/>
          <w:sz w:val="20"/>
          <w:szCs w:val="20"/>
        </w:rPr>
      </w:pPr>
      <w:r w:rsidRPr="00A86BDB">
        <w:rPr>
          <w:rFonts w:cstheme="minorHAnsi"/>
          <w:sz w:val="20"/>
          <w:szCs w:val="20"/>
        </w:rPr>
        <w:t>Hostname: localhost</w:t>
      </w:r>
    </w:p>
    <w:p w14:paraId="2DEED2DF" w14:textId="77777777" w:rsidR="00A86BDB" w:rsidRPr="00A86BDB" w:rsidRDefault="00A86BDB" w:rsidP="00A86BDB">
      <w:pPr>
        <w:pStyle w:val="NoSpacing"/>
        <w:numPr>
          <w:ilvl w:val="1"/>
          <w:numId w:val="52"/>
        </w:numPr>
        <w:rPr>
          <w:rFonts w:cstheme="minorHAnsi"/>
          <w:sz w:val="20"/>
          <w:szCs w:val="20"/>
        </w:rPr>
      </w:pPr>
      <w:r w:rsidRPr="00A86BDB">
        <w:rPr>
          <w:rFonts w:cstheme="minorHAnsi"/>
          <w:sz w:val="20"/>
          <w:szCs w:val="20"/>
        </w:rPr>
        <w:t>Port: 27017</w:t>
      </w:r>
    </w:p>
    <w:p w14:paraId="3E1C83FD" w14:textId="77777777" w:rsidR="00A86BDB" w:rsidRPr="00A86BDB" w:rsidRDefault="00A86BDB" w:rsidP="00A86BDB">
      <w:pPr>
        <w:pStyle w:val="NoSpacing"/>
        <w:numPr>
          <w:ilvl w:val="1"/>
          <w:numId w:val="52"/>
        </w:numPr>
        <w:rPr>
          <w:rFonts w:cstheme="minorHAnsi"/>
          <w:sz w:val="20"/>
          <w:szCs w:val="20"/>
        </w:rPr>
      </w:pPr>
      <w:r w:rsidRPr="00A86BDB">
        <w:rPr>
          <w:rFonts w:cstheme="minorHAnsi"/>
          <w:sz w:val="20"/>
          <w:szCs w:val="20"/>
        </w:rPr>
        <w:t>Authentication: None</w:t>
      </w:r>
    </w:p>
    <w:p w14:paraId="6700459E" w14:textId="77777777" w:rsidR="00A86BDB" w:rsidRPr="00A86BDB" w:rsidRDefault="00A86BDB" w:rsidP="00A86BDB">
      <w:pPr>
        <w:pStyle w:val="NoSpacing"/>
        <w:numPr>
          <w:ilvl w:val="0"/>
          <w:numId w:val="52"/>
        </w:numPr>
        <w:rPr>
          <w:rFonts w:cstheme="minorHAnsi"/>
          <w:sz w:val="20"/>
          <w:szCs w:val="20"/>
        </w:rPr>
      </w:pPr>
      <w:r w:rsidRPr="00A86BDB">
        <w:rPr>
          <w:rFonts w:cstheme="minorHAnsi"/>
          <w:sz w:val="20"/>
          <w:szCs w:val="20"/>
        </w:rPr>
        <w:t>Then Click ‘Connect’</w:t>
      </w:r>
    </w:p>
    <w:p w14:paraId="5DEEE93B" w14:textId="77777777" w:rsidR="00685B4E" w:rsidRPr="005854DB" w:rsidRDefault="00685B4E" w:rsidP="002955AB"/>
    <w:sectPr w:rsidR="00685B4E" w:rsidRPr="005854DB" w:rsidSect="00A86BDB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720" w:right="1080" w:bottom="720" w:left="1080" w:header="432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F1061" w14:textId="77777777" w:rsidR="00112D7E" w:rsidRDefault="00112D7E" w:rsidP="005A20E2">
      <w:pPr>
        <w:spacing w:after="0"/>
      </w:pPr>
      <w:r>
        <w:separator/>
      </w:r>
    </w:p>
    <w:p w14:paraId="00D435DB" w14:textId="77777777" w:rsidR="00112D7E" w:rsidRDefault="00112D7E"/>
    <w:p w14:paraId="6822B326" w14:textId="77777777" w:rsidR="00112D7E" w:rsidRDefault="00112D7E" w:rsidP="009B4773"/>
    <w:p w14:paraId="163FB989" w14:textId="77777777" w:rsidR="00112D7E" w:rsidRDefault="00112D7E" w:rsidP="00513832"/>
  </w:endnote>
  <w:endnote w:type="continuationSeparator" w:id="0">
    <w:p w14:paraId="7195FAE4" w14:textId="77777777" w:rsidR="00112D7E" w:rsidRDefault="00112D7E" w:rsidP="005A20E2">
      <w:pPr>
        <w:spacing w:after="0"/>
      </w:pPr>
      <w:r>
        <w:continuationSeparator/>
      </w:r>
    </w:p>
    <w:p w14:paraId="21C6E355" w14:textId="77777777" w:rsidR="00112D7E" w:rsidRDefault="00112D7E"/>
    <w:p w14:paraId="660BF9EF" w14:textId="77777777" w:rsidR="00112D7E" w:rsidRDefault="00112D7E" w:rsidP="009B4773"/>
    <w:p w14:paraId="74803FA8" w14:textId="77777777" w:rsidR="00112D7E" w:rsidRDefault="00112D7E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2084" w14:textId="665481F3" w:rsidR="00B57756" w:rsidRPr="00F8411A" w:rsidRDefault="00000000" w:rsidP="00F8411A">
    <w:pPr>
      <w:pStyle w:val="Footer"/>
    </w:pPr>
    <w:sdt>
      <w:sdtPr>
        <w:alias w:val="Report Date"/>
        <w:tag w:val=""/>
        <w:id w:val="-1485464670"/>
        <w:placeholder>
          <w:docPart w:val="FC13DD004E714EE6A05C59E23FE449FE"/>
        </w:placeholder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Content>
        <w:r w:rsidR="00A86BDB">
          <w:t>- Internal Use Only -Disclose and distribute only to CenturyLink employees and authorized persons working for CenturyLink.Disclosure outside of CenturyLink is prohibited without authorization</w:t>
        </w:r>
      </w:sdtContent>
    </w:sdt>
    <w:r w:rsidR="00B57756" w:rsidRPr="00F8411A">
      <w:tab/>
    </w:r>
    <w:r w:rsidR="00B57756" w:rsidRPr="00F8411A">
      <w:fldChar w:fldCharType="begin"/>
    </w:r>
    <w:r w:rsidR="00B57756" w:rsidRPr="00F8411A">
      <w:instrText xml:space="preserve"> PAGE   \* MERGEFORMAT </w:instrText>
    </w:r>
    <w:r w:rsidR="00B57756" w:rsidRPr="00F8411A">
      <w:fldChar w:fldCharType="separate"/>
    </w:r>
    <w:r w:rsidR="00B57756" w:rsidRPr="00F8411A">
      <w:t>1</w:t>
    </w:r>
    <w:r w:rsidR="00B57756" w:rsidRPr="00F8411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6BEB4" w14:textId="3EFE422F" w:rsidR="005854DB" w:rsidRPr="00F8411A" w:rsidRDefault="00A86BDB" w:rsidP="005854DB">
    <w:pPr>
      <w:pStyle w:val="Footer"/>
    </w:pPr>
    <w:sdt>
      <w:sdtPr>
        <w:rPr>
          <w:rFonts w:ascii="Arial" w:eastAsia="Times New Roman" w:hAnsi="Arial" w:cs="Arial"/>
          <w:color w:val="000000"/>
          <w:szCs w:val="18"/>
        </w:rPr>
        <w:alias w:val="Report Date"/>
        <w:tag w:val=""/>
        <w:id w:val="-1095781852"/>
        <w:placeholder>
          <w:docPart w:val="4D38A9B0377C400AA79BFE55D38F7563"/>
        </w:placeholder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>
          <w:dateFormat w:val="MMMM d, yyyy"/>
          <w:lid w:val="en-US"/>
          <w:storeMappedDataAs w:val="dateTime"/>
          <w:calendar w:val="gregorian"/>
        </w:date>
      </w:sdtPr>
      <w:sdtContent>
        <w:r w:rsidRPr="00A86BDB">
          <w:rPr>
            <w:rFonts w:ascii="Arial" w:eastAsia="Times New Roman" w:hAnsi="Arial" w:cs="Arial"/>
            <w:color w:val="000000"/>
            <w:szCs w:val="18"/>
          </w:rPr>
          <w:t xml:space="preserve">- Internal Use Only -Disclose and distribute only to CenturyLink employees and authorized persons working for </w:t>
        </w:r>
        <w:proofErr w:type="spellStart"/>
        <w:r w:rsidRPr="00A86BDB">
          <w:rPr>
            <w:rFonts w:ascii="Arial" w:eastAsia="Times New Roman" w:hAnsi="Arial" w:cs="Arial"/>
            <w:color w:val="000000"/>
            <w:szCs w:val="18"/>
          </w:rPr>
          <w:t>CenturyLink.Disclosure</w:t>
        </w:r>
        <w:proofErr w:type="spellEnd"/>
        <w:r w:rsidRPr="00A86BDB">
          <w:rPr>
            <w:rFonts w:ascii="Arial" w:eastAsia="Times New Roman" w:hAnsi="Arial" w:cs="Arial"/>
            <w:color w:val="000000"/>
            <w:szCs w:val="18"/>
          </w:rPr>
          <w:t xml:space="preserve"> outside of CenturyLink is prohibited without authorization</w:t>
        </w:r>
      </w:sdtContent>
    </w:sdt>
    <w:r w:rsidR="005854DB" w:rsidRPr="00F8411A">
      <w:tab/>
    </w:r>
    <w:r w:rsidR="005854DB" w:rsidRPr="00F8411A">
      <w:fldChar w:fldCharType="begin"/>
    </w:r>
    <w:r w:rsidR="005854DB" w:rsidRPr="00F8411A">
      <w:instrText xml:space="preserve"> PAGE   \* MERGEFORMAT </w:instrText>
    </w:r>
    <w:r w:rsidR="005854DB" w:rsidRPr="00F8411A">
      <w:fldChar w:fldCharType="separate"/>
    </w:r>
    <w:r w:rsidR="005854DB">
      <w:t>2</w:t>
    </w:r>
    <w:r w:rsidR="005854DB" w:rsidRPr="00F841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D930C" w14:textId="77777777" w:rsidR="00112D7E" w:rsidRDefault="00112D7E" w:rsidP="005A20E2">
      <w:pPr>
        <w:spacing w:after="0"/>
      </w:pPr>
      <w:r>
        <w:separator/>
      </w:r>
    </w:p>
    <w:p w14:paraId="6EEEEDCD" w14:textId="77777777" w:rsidR="00112D7E" w:rsidRDefault="00112D7E"/>
    <w:p w14:paraId="5F25C563" w14:textId="77777777" w:rsidR="00112D7E" w:rsidRDefault="00112D7E" w:rsidP="009B4773"/>
    <w:p w14:paraId="471240CE" w14:textId="77777777" w:rsidR="00112D7E" w:rsidRDefault="00112D7E" w:rsidP="00513832"/>
  </w:footnote>
  <w:footnote w:type="continuationSeparator" w:id="0">
    <w:p w14:paraId="7CB3849D" w14:textId="77777777" w:rsidR="00112D7E" w:rsidRDefault="00112D7E" w:rsidP="005A20E2">
      <w:pPr>
        <w:spacing w:after="0"/>
      </w:pPr>
      <w:r>
        <w:continuationSeparator/>
      </w:r>
    </w:p>
    <w:p w14:paraId="0DF36FA1" w14:textId="77777777" w:rsidR="00112D7E" w:rsidRDefault="00112D7E"/>
    <w:p w14:paraId="4F0E18E0" w14:textId="77777777" w:rsidR="00112D7E" w:rsidRDefault="00112D7E" w:rsidP="009B4773"/>
    <w:p w14:paraId="6ADD3BB7" w14:textId="77777777" w:rsidR="00112D7E" w:rsidRDefault="00112D7E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7F7B8" w14:textId="54635975" w:rsidR="005854DB" w:rsidRPr="005854DB" w:rsidRDefault="00000000" w:rsidP="00A67285">
    <w:pPr>
      <w:pStyle w:val="Header"/>
    </w:pPr>
    <w:sdt>
      <w:sdtPr>
        <w:rPr>
          <w:rStyle w:val="SubtleEmphasis"/>
        </w:rPr>
        <w:alias w:val="Title"/>
        <w:tag w:val=""/>
        <w:id w:val="1367024086"/>
        <w:placeholder>
          <w:docPart w:val="EA2C365A1DF04950AF123AEC62D2BF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="00A86BDB">
          <w:rPr>
            <w:rStyle w:val="SubtleEmphasis"/>
          </w:rPr>
          <w:t xml:space="preserve">Auto-Pilot </w:t>
        </w:r>
        <w:proofErr w:type="spellStart"/>
        <w:r w:rsidR="00A86BDB">
          <w:rPr>
            <w:rStyle w:val="SubtleEmphasis"/>
          </w:rPr>
          <w:t>Itential</w:t>
        </w:r>
        <w:proofErr w:type="spellEnd"/>
        <w:r w:rsidR="00A86BDB">
          <w:rPr>
            <w:rStyle w:val="SubtleEmphasis"/>
          </w:rPr>
          <w:t xml:space="preserve"> Setup</w:t>
        </w:r>
      </w:sdtContent>
    </w:sdt>
    <w:r w:rsidR="005854DB" w:rsidRPr="00A67285">
      <w:rPr>
        <w:rStyle w:val="SubtleEmphasis"/>
      </w:rPr>
      <w:br/>
    </w:r>
    <w:sdt>
      <w:sdtPr>
        <w:alias w:val="Subtitle"/>
        <w:tag w:val=""/>
        <w:id w:val="1852067448"/>
        <w:placeholder>
          <w:docPart w:val="1AC9B0AF747D45A0B035F0CC94591861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Content>
        <w:r w:rsidR="00A86BDB">
          <w:t>Windows 11 [ 22h</w:t>
        </w:r>
        <w:proofErr w:type="gramStart"/>
        <w:r w:rsidR="00A86BDB">
          <w:t>2 ]</w:t>
        </w:r>
        <w:proofErr w:type="gramEnd"/>
        <w:r w:rsidR="00A86BDB">
          <w:t xml:space="preserve"> </w:t>
        </w:r>
      </w:sdtContent>
    </w:sdt>
    <w:r w:rsidR="005854DB"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300DAFD4" wp14:editId="181F26D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F0CDA1">
                          <a:alpha val="5000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6B3F39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0DAFD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" fillcolor="#f0cda1" stroked="f">
              <v:fill opacity="32896f"/>
              <v:textbox inset="20mm,8mm">
                <w:txbxContent>
                  <w:p w14:paraId="246B3F39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D76BE" w14:textId="77777777" w:rsidR="00A86BDB" w:rsidRDefault="00A86BDB" w:rsidP="00A67285">
    <w:pPr>
      <w:pStyle w:val="Header"/>
      <w:spacing w:after="0"/>
      <w:rPr>
        <w:noProof/>
      </w:rPr>
    </w:pPr>
  </w:p>
  <w:p w14:paraId="62F91BD3" w14:textId="6EAE76B9" w:rsidR="005854DB" w:rsidRDefault="005854DB" w:rsidP="00A67285">
    <w:pPr>
      <w:pStyle w:val="Header"/>
      <w:spacing w:after="0"/>
    </w:pPr>
    <w:r>
      <w:rPr>
        <w:noProof/>
      </w:rPr>
      <w:drawing>
        <wp:anchor distT="0" distB="0" distL="114300" distR="114300" simplePos="0" relativeHeight="251698176" behindDoc="1" locked="0" layoutInCell="1" allowOverlap="1" wp14:anchorId="7E21E33D" wp14:editId="563CD9B3">
          <wp:simplePos x="0" y="0"/>
          <wp:positionH relativeFrom="column">
            <wp:posOffset>-800100</wp:posOffset>
          </wp:positionH>
          <wp:positionV relativeFrom="paragraph">
            <wp:posOffset>-412750</wp:posOffset>
          </wp:positionV>
          <wp:extent cx="8007980" cy="1746250"/>
          <wp:effectExtent l="190500" t="171450" r="165100" b="19685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rcRect t="22726" b="35605"/>
                  <a:stretch/>
                </pic:blipFill>
                <pic:spPr bwMode="auto">
                  <a:xfrm>
                    <a:off x="0" y="0"/>
                    <a:ext cx="8008772" cy="1746423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190500" cap="rnd">
                    <a:solidFill>
                      <a:srgbClr val="FFFFFF"/>
                    </a:solidFill>
                  </a:ln>
                  <a:effectLst>
                    <a:outerShdw blurRad="50000" algn="tl" rotWithShape="0">
                      <a:srgbClr val="000000">
                        <a:alpha val="41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800000"/>
                    </a:lightRig>
                  </a:scene3d>
                  <a:sp3d contourW="6350">
                    <a:bevelT w="50800" h="16510"/>
                    <a:contourClr>
                      <a:srgbClr val="C0C0C0"/>
                    </a:contourClr>
                  </a:sp3d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23EE5"/>
    <w:multiLevelType w:val="hybridMultilevel"/>
    <w:tmpl w:val="1262A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7B6E77"/>
    <w:multiLevelType w:val="hybridMultilevel"/>
    <w:tmpl w:val="15A6E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E126FE"/>
    <w:multiLevelType w:val="hybridMultilevel"/>
    <w:tmpl w:val="FFFFFFFF"/>
    <w:lvl w:ilvl="0" w:tplc="4FC00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C9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C7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6A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AE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AE6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42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48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0E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2C263B"/>
    <w:multiLevelType w:val="hybridMultilevel"/>
    <w:tmpl w:val="AD44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7D3B75"/>
    <w:multiLevelType w:val="hybridMultilevel"/>
    <w:tmpl w:val="3134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1F5598"/>
    <w:multiLevelType w:val="hybridMultilevel"/>
    <w:tmpl w:val="FB6ACBB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1E2C6D"/>
    <w:multiLevelType w:val="hybridMultilevel"/>
    <w:tmpl w:val="21A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8C1828"/>
    <w:multiLevelType w:val="multilevel"/>
    <w:tmpl w:val="00E80A2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9909E8"/>
    <w:multiLevelType w:val="hybridMultilevel"/>
    <w:tmpl w:val="6D664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260962">
    <w:abstractNumId w:val="34"/>
  </w:num>
  <w:num w:numId="2" w16cid:durableId="1598172690">
    <w:abstractNumId w:val="42"/>
  </w:num>
  <w:num w:numId="3" w16cid:durableId="1581717716">
    <w:abstractNumId w:val="19"/>
  </w:num>
  <w:num w:numId="4" w16cid:durableId="1147086050">
    <w:abstractNumId w:val="31"/>
  </w:num>
  <w:num w:numId="5" w16cid:durableId="745879783">
    <w:abstractNumId w:val="14"/>
  </w:num>
  <w:num w:numId="6" w16cid:durableId="387992687">
    <w:abstractNumId w:val="8"/>
  </w:num>
  <w:num w:numId="7" w16cid:durableId="1560432056">
    <w:abstractNumId w:val="41"/>
  </w:num>
  <w:num w:numId="8" w16cid:durableId="1642029820">
    <w:abstractNumId w:val="13"/>
  </w:num>
  <w:num w:numId="9" w16cid:durableId="271137294">
    <w:abstractNumId w:val="43"/>
  </w:num>
  <w:num w:numId="10" w16cid:durableId="181675309">
    <w:abstractNumId w:val="38"/>
  </w:num>
  <w:num w:numId="11" w16cid:durableId="875853347">
    <w:abstractNumId w:val="4"/>
  </w:num>
  <w:num w:numId="12" w16cid:durableId="577328326">
    <w:abstractNumId w:val="11"/>
  </w:num>
  <w:num w:numId="13" w16cid:durableId="1974110">
    <w:abstractNumId w:val="18"/>
  </w:num>
  <w:num w:numId="14" w16cid:durableId="2124885324">
    <w:abstractNumId w:val="29"/>
  </w:num>
  <w:num w:numId="15" w16cid:durableId="2022706120">
    <w:abstractNumId w:val="24"/>
  </w:num>
  <w:num w:numId="16" w16cid:durableId="746535213">
    <w:abstractNumId w:val="7"/>
  </w:num>
  <w:num w:numId="17" w16cid:durableId="1359894003">
    <w:abstractNumId w:val="33"/>
  </w:num>
  <w:num w:numId="18" w16cid:durableId="12195474">
    <w:abstractNumId w:val="44"/>
  </w:num>
  <w:num w:numId="19" w16cid:durableId="1805583334">
    <w:abstractNumId w:val="10"/>
  </w:num>
  <w:num w:numId="20" w16cid:durableId="1691565916">
    <w:abstractNumId w:val="36"/>
  </w:num>
  <w:num w:numId="21" w16cid:durableId="1534925799">
    <w:abstractNumId w:val="12"/>
  </w:num>
  <w:num w:numId="22" w16cid:durableId="2108111985">
    <w:abstractNumId w:val="26"/>
  </w:num>
  <w:num w:numId="23" w16cid:durableId="735663628">
    <w:abstractNumId w:val="28"/>
  </w:num>
  <w:num w:numId="24" w16cid:durableId="260191299">
    <w:abstractNumId w:val="23"/>
  </w:num>
  <w:num w:numId="25" w16cid:durableId="149489561">
    <w:abstractNumId w:val="27"/>
  </w:num>
  <w:num w:numId="26" w16cid:durableId="1469128479">
    <w:abstractNumId w:val="9"/>
  </w:num>
  <w:num w:numId="27" w16cid:durableId="500394268">
    <w:abstractNumId w:val="39"/>
  </w:num>
  <w:num w:numId="28" w16cid:durableId="1690522043">
    <w:abstractNumId w:val="17"/>
  </w:num>
  <w:num w:numId="29" w16cid:durableId="485053676">
    <w:abstractNumId w:val="6"/>
  </w:num>
  <w:num w:numId="30" w16cid:durableId="1450973099">
    <w:abstractNumId w:val="22"/>
  </w:num>
  <w:num w:numId="31" w16cid:durableId="1155411867">
    <w:abstractNumId w:val="5"/>
  </w:num>
  <w:num w:numId="32" w16cid:durableId="723524197">
    <w:abstractNumId w:val="35"/>
  </w:num>
  <w:num w:numId="33" w16cid:durableId="134952999">
    <w:abstractNumId w:val="37"/>
  </w:num>
  <w:num w:numId="34" w16cid:durableId="1924532373">
    <w:abstractNumId w:val="3"/>
  </w:num>
  <w:num w:numId="35" w16cid:durableId="598610868">
    <w:abstractNumId w:val="1"/>
  </w:num>
  <w:num w:numId="36" w16cid:durableId="2069113000">
    <w:abstractNumId w:val="2"/>
  </w:num>
  <w:num w:numId="37" w16cid:durableId="1483423825">
    <w:abstractNumId w:val="0"/>
  </w:num>
  <w:num w:numId="38" w16cid:durableId="2091274435">
    <w:abstractNumId w:val="40"/>
  </w:num>
  <w:num w:numId="39" w16cid:durableId="4413658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4158927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6678771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3201060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42430324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5543419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4669764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647175082">
    <w:abstractNumId w:val="15"/>
  </w:num>
  <w:num w:numId="47" w16cid:durableId="210001536">
    <w:abstractNumId w:val="16"/>
  </w:num>
  <w:num w:numId="48" w16cid:durableId="897592466">
    <w:abstractNumId w:val="45"/>
  </w:num>
  <w:num w:numId="49" w16cid:durableId="1984921102">
    <w:abstractNumId w:val="30"/>
  </w:num>
  <w:num w:numId="50" w16cid:durableId="1288395202">
    <w:abstractNumId w:val="21"/>
  </w:num>
  <w:num w:numId="51" w16cid:durableId="542597616">
    <w:abstractNumId w:val="20"/>
  </w:num>
  <w:num w:numId="52" w16cid:durableId="1535190321">
    <w:abstractNumId w:val="32"/>
  </w:num>
  <w:num w:numId="53" w16cid:durableId="1245264820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DB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4E91"/>
    <w:rsid w:val="000900B6"/>
    <w:rsid w:val="000A649E"/>
    <w:rsid w:val="000A7626"/>
    <w:rsid w:val="000B5DA2"/>
    <w:rsid w:val="000C1C28"/>
    <w:rsid w:val="000C5872"/>
    <w:rsid w:val="000E0979"/>
    <w:rsid w:val="000E1544"/>
    <w:rsid w:val="00112D7E"/>
    <w:rsid w:val="001155CE"/>
    <w:rsid w:val="001225D9"/>
    <w:rsid w:val="00124370"/>
    <w:rsid w:val="00160392"/>
    <w:rsid w:val="001A5429"/>
    <w:rsid w:val="001D1C22"/>
    <w:rsid w:val="001E11F1"/>
    <w:rsid w:val="001E1E58"/>
    <w:rsid w:val="00206719"/>
    <w:rsid w:val="00240312"/>
    <w:rsid w:val="00247B17"/>
    <w:rsid w:val="00252E4A"/>
    <w:rsid w:val="002642A8"/>
    <w:rsid w:val="002955AB"/>
    <w:rsid w:val="002A137B"/>
    <w:rsid w:val="0031130D"/>
    <w:rsid w:val="00314A6F"/>
    <w:rsid w:val="00334394"/>
    <w:rsid w:val="00347AF5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5F4A"/>
    <w:rsid w:val="00403423"/>
    <w:rsid w:val="004262DD"/>
    <w:rsid w:val="0042646F"/>
    <w:rsid w:val="00435096"/>
    <w:rsid w:val="004411FB"/>
    <w:rsid w:val="00443212"/>
    <w:rsid w:val="00493EC0"/>
    <w:rsid w:val="00495909"/>
    <w:rsid w:val="004B5251"/>
    <w:rsid w:val="004C0453"/>
    <w:rsid w:val="004C7B3E"/>
    <w:rsid w:val="00513832"/>
    <w:rsid w:val="00526C37"/>
    <w:rsid w:val="00533047"/>
    <w:rsid w:val="00577B45"/>
    <w:rsid w:val="005854DB"/>
    <w:rsid w:val="005919AF"/>
    <w:rsid w:val="005A20E2"/>
    <w:rsid w:val="005B6A1A"/>
    <w:rsid w:val="005D2146"/>
    <w:rsid w:val="005F6388"/>
    <w:rsid w:val="006329E1"/>
    <w:rsid w:val="00633E73"/>
    <w:rsid w:val="00655308"/>
    <w:rsid w:val="00664450"/>
    <w:rsid w:val="00685B4E"/>
    <w:rsid w:val="006936EB"/>
    <w:rsid w:val="006B2383"/>
    <w:rsid w:val="006D0144"/>
    <w:rsid w:val="006E3FC8"/>
    <w:rsid w:val="006F38DB"/>
    <w:rsid w:val="007157EF"/>
    <w:rsid w:val="0073670F"/>
    <w:rsid w:val="00740FCE"/>
    <w:rsid w:val="00753E67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3428B"/>
    <w:rsid w:val="00842FD8"/>
    <w:rsid w:val="00876F99"/>
    <w:rsid w:val="008820B3"/>
    <w:rsid w:val="00886169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2A7A"/>
    <w:rsid w:val="00974BF8"/>
    <w:rsid w:val="009A3B33"/>
    <w:rsid w:val="009A45A0"/>
    <w:rsid w:val="009B35B5"/>
    <w:rsid w:val="009B4773"/>
    <w:rsid w:val="009D2556"/>
    <w:rsid w:val="00A630FD"/>
    <w:rsid w:val="00A67285"/>
    <w:rsid w:val="00A74908"/>
    <w:rsid w:val="00A86BDB"/>
    <w:rsid w:val="00A91213"/>
    <w:rsid w:val="00A960DC"/>
    <w:rsid w:val="00AA29B1"/>
    <w:rsid w:val="00AA387F"/>
    <w:rsid w:val="00AA66D7"/>
    <w:rsid w:val="00AC3653"/>
    <w:rsid w:val="00AE0241"/>
    <w:rsid w:val="00AE5008"/>
    <w:rsid w:val="00B26302"/>
    <w:rsid w:val="00B37B3B"/>
    <w:rsid w:val="00B44C47"/>
    <w:rsid w:val="00B57756"/>
    <w:rsid w:val="00B57F4F"/>
    <w:rsid w:val="00B7636D"/>
    <w:rsid w:val="00B80CF1"/>
    <w:rsid w:val="00BA2A38"/>
    <w:rsid w:val="00BA31C4"/>
    <w:rsid w:val="00BB02E6"/>
    <w:rsid w:val="00BD0C60"/>
    <w:rsid w:val="00C17BCF"/>
    <w:rsid w:val="00C3246A"/>
    <w:rsid w:val="00C65564"/>
    <w:rsid w:val="00CA61D8"/>
    <w:rsid w:val="00CC220D"/>
    <w:rsid w:val="00CD1D98"/>
    <w:rsid w:val="00CF1267"/>
    <w:rsid w:val="00D13200"/>
    <w:rsid w:val="00D26769"/>
    <w:rsid w:val="00D27AF8"/>
    <w:rsid w:val="00D6543F"/>
    <w:rsid w:val="00D74E0C"/>
    <w:rsid w:val="00D94688"/>
    <w:rsid w:val="00DB5A2E"/>
    <w:rsid w:val="00DC0528"/>
    <w:rsid w:val="00DC1104"/>
    <w:rsid w:val="00DC7466"/>
    <w:rsid w:val="00DC7E1C"/>
    <w:rsid w:val="00DE65A2"/>
    <w:rsid w:val="00DF2DCC"/>
    <w:rsid w:val="00E01D0E"/>
    <w:rsid w:val="00E16215"/>
    <w:rsid w:val="00E31650"/>
    <w:rsid w:val="00E35169"/>
    <w:rsid w:val="00E53724"/>
    <w:rsid w:val="00E552C8"/>
    <w:rsid w:val="00E75006"/>
    <w:rsid w:val="00E84350"/>
    <w:rsid w:val="00E85863"/>
    <w:rsid w:val="00E91AE4"/>
    <w:rsid w:val="00EA431D"/>
    <w:rsid w:val="00EC4BCD"/>
    <w:rsid w:val="00F217D3"/>
    <w:rsid w:val="00F33F5E"/>
    <w:rsid w:val="00F60840"/>
    <w:rsid w:val="00F75B86"/>
    <w:rsid w:val="00F77933"/>
    <w:rsid w:val="00F8411A"/>
    <w:rsid w:val="00FC1405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F8C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285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4DB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AF5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854DB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link w:val="NoSpacingChar"/>
    <w:uiPriority w:val="1"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  <w:style w:type="paragraph" w:customStyle="1" w:styleId="Preparedby">
    <w:name w:val="Prepared by"/>
    <w:basedOn w:val="Normal"/>
    <w:rsid w:val="00A86BDB"/>
    <w:pPr>
      <w:spacing w:before="0" w:after="0" w:line="240" w:lineRule="auto"/>
    </w:pPr>
    <w:rPr>
      <w:rFonts w:ascii="Arial" w:eastAsia="Times New Roman" w:hAnsi="Arial" w:cs="Times New Roman"/>
      <w:b/>
      <w:color w:val="auto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86BDB"/>
    <w:pPr>
      <w:spacing w:before="0" w:after="0" w:line="240" w:lineRule="auto"/>
      <w:ind w:left="440"/>
    </w:pPr>
    <w:rPr>
      <w:rFonts w:ascii="Times New Roman" w:eastAsia="Times New Roman" w:hAnsi="Times New Roman" w:cstheme="minorHAnsi"/>
      <w:color w:val="auto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86BDB"/>
    <w:pPr>
      <w:spacing w:before="0" w:after="0" w:line="240" w:lineRule="auto"/>
      <w:ind w:left="660"/>
    </w:pPr>
    <w:rPr>
      <w:rFonts w:ascii="Times New Roman" w:eastAsia="Times New Roman" w:hAnsi="Times New Roman" w:cstheme="minorHAnsi"/>
      <w:color w:val="auto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A86BDB"/>
    <w:rPr>
      <w:i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hyperlink" Target="https://aka.ms/wsl-debian-gnulinu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localhost:15672/mgm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teletime.com.br/23/09/2020/com-pandemia-lumen-registra-em-agosto-melhor-mes-de-vendas-em-23-anos/" TargetMode="External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30994\AppData\Roaming\Microsoft\Templates\Home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13DD004E714EE6A05C59E23FE44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B73CD-3D6B-4DA9-951A-020039A82532}"/>
      </w:docPartPr>
      <w:docPartBody>
        <w:p w:rsidR="00000000" w:rsidRDefault="00000000">
          <w:pPr>
            <w:pStyle w:val="FC13DD004E714EE6A05C59E23FE449FE"/>
          </w:pPr>
          <w:r w:rsidRPr="005854DB">
            <w:t>HOME-BASED AGENCY</w:t>
          </w:r>
        </w:p>
      </w:docPartBody>
    </w:docPart>
    <w:docPart>
      <w:docPartPr>
        <w:name w:val="033F2FE824F54972B49253F2815A7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63D6B-BC85-42CC-A58D-DFC7240993DE}"/>
      </w:docPartPr>
      <w:docPartBody>
        <w:p w:rsidR="00000000" w:rsidRDefault="00000000">
          <w:pPr>
            <w:pStyle w:val="033F2FE824F54972B49253F2815A704A"/>
          </w:pPr>
          <w:r w:rsidRPr="005854DB">
            <w:t>Startup Checklist</w:t>
          </w:r>
        </w:p>
      </w:docPartBody>
    </w:docPart>
    <w:docPart>
      <w:docPartPr>
        <w:name w:val="EA2C365A1DF04950AF123AEC62D2B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DA092-2BCC-4F02-AF6E-C9DA9A2AAED3}"/>
      </w:docPartPr>
      <w:docPartBody>
        <w:p w:rsidR="00000000" w:rsidRDefault="00000000">
          <w:pPr>
            <w:pStyle w:val="EA2C365A1DF04950AF123AEC62D2BFCE"/>
          </w:pPr>
          <w:r w:rsidRPr="00685B4E">
            <w:t>Conduct a personal evaluation to determine why you want to start a business.</w:t>
          </w:r>
        </w:p>
      </w:docPartBody>
    </w:docPart>
    <w:docPart>
      <w:docPartPr>
        <w:name w:val="1AC9B0AF747D45A0B035F0CC94591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F6DE6-84DB-4C3A-B986-3FC369FC470C}"/>
      </w:docPartPr>
      <w:docPartBody>
        <w:p w:rsidR="00000000" w:rsidRDefault="00000000">
          <w:pPr>
            <w:pStyle w:val="1AC9B0AF747D45A0B035F0CC94591861"/>
          </w:pPr>
          <w:r w:rsidRPr="00685B4E">
            <w:t>Create a business plan:</w:t>
          </w:r>
        </w:p>
      </w:docPartBody>
    </w:docPart>
    <w:docPart>
      <w:docPartPr>
        <w:name w:val="4D38A9B0377C400AA79BFE55D38F7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6CDB9-7991-46F4-ACE8-5C711C22D70B}"/>
      </w:docPartPr>
      <w:docPartBody>
        <w:p w:rsidR="00000000" w:rsidRDefault="00000000">
          <w:pPr>
            <w:pStyle w:val="4D38A9B0377C400AA79BFE55D38F7563"/>
          </w:pPr>
          <w:r w:rsidRPr="00685B4E">
            <w:t>What do we do?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D4"/>
    <w:rsid w:val="0015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13DD004E714EE6A05C59E23FE449FE">
    <w:name w:val="FC13DD004E714EE6A05C59E23FE449FE"/>
  </w:style>
  <w:style w:type="paragraph" w:customStyle="1" w:styleId="033F2FE824F54972B49253F2815A704A">
    <w:name w:val="033F2FE824F54972B49253F2815A704A"/>
  </w:style>
  <w:style w:type="paragraph" w:customStyle="1" w:styleId="A139DC7A8B5540FEAC5D11610FAD765B">
    <w:name w:val="A139DC7A8B5540FEAC5D11610FAD765B"/>
  </w:style>
  <w:style w:type="paragraph" w:customStyle="1" w:styleId="EA2C365A1DF04950AF123AEC62D2BFCE">
    <w:name w:val="EA2C365A1DF04950AF123AEC62D2BFCE"/>
  </w:style>
  <w:style w:type="paragraph" w:customStyle="1" w:styleId="1AC9B0AF747D45A0B035F0CC94591861">
    <w:name w:val="1AC9B0AF747D45A0B035F0CC94591861"/>
  </w:style>
  <w:style w:type="paragraph" w:customStyle="1" w:styleId="4D38A9B0377C400AA79BFE55D38F7563">
    <w:name w:val="4D38A9B0377C400AA79BFE55D38F7563"/>
  </w:style>
  <w:style w:type="paragraph" w:customStyle="1" w:styleId="5E7A7935A21D44CFBB357B13E6AEE8D0">
    <w:name w:val="5E7A7935A21D44CFBB357B13E6AEE8D0"/>
  </w:style>
  <w:style w:type="paragraph" w:customStyle="1" w:styleId="0C15C7D35B0146159A8D5EBA810228C4">
    <w:name w:val="0C15C7D35B0146159A8D5EBA810228C4"/>
  </w:style>
  <w:style w:type="paragraph" w:customStyle="1" w:styleId="76D0F8CD6E0147D28364B014C6EA1B10">
    <w:name w:val="76D0F8CD6E0147D28364B014C6EA1B10"/>
  </w:style>
  <w:style w:type="paragraph" w:customStyle="1" w:styleId="41AE66F1C36B4A7DA8B2EF267BEFE0D4">
    <w:name w:val="41AE66F1C36B4A7DA8B2EF267BEFE0D4"/>
  </w:style>
  <w:style w:type="paragraph" w:customStyle="1" w:styleId="06915E3F8655401E862A819E9A28FA68">
    <w:name w:val="06915E3F8655401E862A819E9A28FA68"/>
  </w:style>
  <w:style w:type="paragraph" w:customStyle="1" w:styleId="07AA6CEA5FEF49659F919084811041D0">
    <w:name w:val="07AA6CEA5FEF49659F919084811041D0"/>
  </w:style>
  <w:style w:type="paragraph" w:customStyle="1" w:styleId="6880177A722C42258E7C7A48A3246B8B">
    <w:name w:val="6880177A722C42258E7C7A48A3246B8B"/>
  </w:style>
  <w:style w:type="paragraph" w:customStyle="1" w:styleId="FAF3A12186C8428096D24C9143F09B10">
    <w:name w:val="FAF3A12186C8428096D24C9143F09B10"/>
  </w:style>
  <w:style w:type="paragraph" w:customStyle="1" w:styleId="7F2D622ED5224D15AC38820B458A1440">
    <w:name w:val="7F2D622ED5224D15AC38820B458A1440"/>
  </w:style>
  <w:style w:type="paragraph" w:customStyle="1" w:styleId="ADF63E8C074D4E4D86D1D0E0CBCA86CF">
    <w:name w:val="ADF63E8C074D4E4D86D1D0E0CBCA86CF"/>
  </w:style>
  <w:style w:type="paragraph" w:customStyle="1" w:styleId="5BEC0EAEAB8146DBB1C2672E7D9B21E3">
    <w:name w:val="5BEC0EAEAB8146DBB1C2672E7D9B21E3"/>
  </w:style>
  <w:style w:type="paragraph" w:customStyle="1" w:styleId="3A340865F4564F71A7FDAE5897CED8AE">
    <w:name w:val="3A340865F4564F71A7FDAE5897CED8AE"/>
  </w:style>
  <w:style w:type="paragraph" w:customStyle="1" w:styleId="0C7186EC304A4746AFF9FBE6BD476252">
    <w:name w:val="0C7186EC304A4746AFF9FBE6BD476252"/>
  </w:style>
  <w:style w:type="paragraph" w:customStyle="1" w:styleId="915C0B64107E491685AA01F98AC66D0C">
    <w:name w:val="915C0B64107E491685AA01F98AC66D0C"/>
  </w:style>
  <w:style w:type="paragraph" w:customStyle="1" w:styleId="E039AA3B68674E078D2DEF5824221D5A">
    <w:name w:val="E039AA3B68674E078D2DEF5824221D5A"/>
  </w:style>
  <w:style w:type="paragraph" w:customStyle="1" w:styleId="75CB2ACB655C47C69373423CA7A488C4">
    <w:name w:val="75CB2ACB655C47C69373423CA7A488C4"/>
  </w:style>
  <w:style w:type="paragraph" w:customStyle="1" w:styleId="6FAEDBC3F2544FA9B1023738A2E9C43B">
    <w:name w:val="6FAEDBC3F2544FA9B1023738A2E9C43B"/>
  </w:style>
  <w:style w:type="paragraph" w:customStyle="1" w:styleId="909E36DB702F48DD8CCEB02491C53086">
    <w:name w:val="909E36DB702F48DD8CCEB02491C53086"/>
  </w:style>
  <w:style w:type="paragraph" w:customStyle="1" w:styleId="5CCD8415384445229C4F39780075FA8F">
    <w:name w:val="5CCD8415384445229C4F39780075FA8F"/>
  </w:style>
  <w:style w:type="paragraph" w:customStyle="1" w:styleId="A2D43D7BC38849A2BFEBB8584BA4EFD8">
    <w:name w:val="A2D43D7BC38849A2BFEBB8584BA4EFD8"/>
  </w:style>
  <w:style w:type="paragraph" w:customStyle="1" w:styleId="1AEF0FF4412B4CE08048838DAE5AA280">
    <w:name w:val="1AEF0FF4412B4CE08048838DAE5AA280"/>
  </w:style>
  <w:style w:type="paragraph" w:customStyle="1" w:styleId="5FC389D428594B4B88E4EC6323BCECFC">
    <w:name w:val="5FC389D428594B4B88E4EC6323BCECFC"/>
  </w:style>
  <w:style w:type="paragraph" w:customStyle="1" w:styleId="C2912393225346D580CBC883BE91A430">
    <w:name w:val="C2912393225346D580CBC883BE91A430"/>
  </w:style>
  <w:style w:type="paragraph" w:customStyle="1" w:styleId="DF8DB3685C0A4065B6EEF4BFF9F041CB">
    <w:name w:val="DF8DB3685C0A4065B6EEF4BFF9F041CB"/>
  </w:style>
  <w:style w:type="paragraph" w:customStyle="1" w:styleId="87215C39C570438996A80B294EFB61F1">
    <w:name w:val="87215C39C570438996A80B294EFB61F1"/>
  </w:style>
  <w:style w:type="paragraph" w:customStyle="1" w:styleId="90D62D981D464CD59430B843E205492D">
    <w:name w:val="90D62D981D464CD59430B843E205492D"/>
  </w:style>
  <w:style w:type="paragraph" w:customStyle="1" w:styleId="37C2070D9C944C9CB6BFEF8B293C199D">
    <w:name w:val="37C2070D9C944C9CB6BFEF8B293C199D"/>
  </w:style>
  <w:style w:type="paragraph" w:customStyle="1" w:styleId="A1093C1F98FC4CC287D619ED485DB5A8">
    <w:name w:val="A1093C1F98FC4CC287D619ED485DB5A8"/>
  </w:style>
  <w:style w:type="paragraph" w:customStyle="1" w:styleId="8B707976789C4493AE0EB0C166C44F8C">
    <w:name w:val="8B707976789C4493AE0EB0C166C44F8C"/>
  </w:style>
  <w:style w:type="paragraph" w:customStyle="1" w:styleId="41EFC67A8F7F44379CB74E574D41EE43">
    <w:name w:val="41EFC67A8F7F44379CB74E574D41EE43"/>
  </w:style>
  <w:style w:type="paragraph" w:customStyle="1" w:styleId="878AF009DE294C7DB9439988FC2FEBFB">
    <w:name w:val="878AF009DE294C7DB9439988FC2FEBFB"/>
  </w:style>
  <w:style w:type="paragraph" w:customStyle="1" w:styleId="034A0CBC26A445AF9DF1BF9D13BA9C93">
    <w:name w:val="034A0CBC26A445AF9DF1BF9D13BA9C93"/>
  </w:style>
  <w:style w:type="paragraph" w:customStyle="1" w:styleId="62ED1DD41EA448B8B4C7DADE95796B9F">
    <w:name w:val="62ED1DD41EA448B8B4C7DADE95796B9F"/>
  </w:style>
  <w:style w:type="paragraph" w:customStyle="1" w:styleId="EE33D075A8D748F79A284DBEA38120C7">
    <w:name w:val="EE33D075A8D748F79A284DBEA38120C7"/>
  </w:style>
  <w:style w:type="paragraph" w:customStyle="1" w:styleId="DDE92E6F4E8B4CD490A89CC999B2AD16">
    <w:name w:val="DDE92E6F4E8B4CD490A89CC999B2AD16"/>
  </w:style>
  <w:style w:type="paragraph" w:customStyle="1" w:styleId="2B5D68B06C8949DAB385FFDA8B2B2B02">
    <w:name w:val="2B5D68B06C8949DAB385FFDA8B2B2B02"/>
  </w:style>
  <w:style w:type="paragraph" w:customStyle="1" w:styleId="6DA87AFBE689431BB8034DA12F43D004">
    <w:name w:val="6DA87AFBE689431BB8034DA12F43D004"/>
  </w:style>
  <w:style w:type="paragraph" w:customStyle="1" w:styleId="7235CE7C86784E4FA5F00C72D4C56723">
    <w:name w:val="7235CE7C86784E4FA5F00C72D4C56723"/>
  </w:style>
  <w:style w:type="paragraph" w:customStyle="1" w:styleId="3ED2E039676C4077B11D0B0E3C0FD45B">
    <w:name w:val="3ED2E039676C4077B11D0B0E3C0FD45B"/>
  </w:style>
  <w:style w:type="paragraph" w:customStyle="1" w:styleId="49DFC218925047A6A98A7364705C4538">
    <w:name w:val="49DFC218925047A6A98A7364705C4538"/>
  </w:style>
  <w:style w:type="paragraph" w:customStyle="1" w:styleId="F44FE26AC10A433AA8936225893D2708">
    <w:name w:val="F44FE26AC10A433AA8936225893D2708"/>
  </w:style>
  <w:style w:type="paragraph" w:customStyle="1" w:styleId="E2076A280D2D4DE699AD3AF6058A81BB">
    <w:name w:val="E2076A280D2D4DE699AD3AF6058A81BB"/>
  </w:style>
  <w:style w:type="paragraph" w:customStyle="1" w:styleId="4E935622EB874BAF96D53BC0C313BC69">
    <w:name w:val="4E935622EB874BAF96D53BC0C313BC69"/>
  </w:style>
  <w:style w:type="paragraph" w:customStyle="1" w:styleId="151FC1C8BB8E492FBEF0E2876D07A46E">
    <w:name w:val="151FC1C8BB8E492FBEF0E2876D07A46E"/>
  </w:style>
  <w:style w:type="paragraph" w:customStyle="1" w:styleId="A8C7317C98A6464BA52923B1F474B7CB">
    <w:name w:val="A8C7317C98A6464BA52923B1F474B7CB"/>
  </w:style>
  <w:style w:type="paragraph" w:customStyle="1" w:styleId="1283905C8798465CAA138D961D78EC8B">
    <w:name w:val="1283905C8798465CAA138D961D78EC8B"/>
  </w:style>
  <w:style w:type="paragraph" w:customStyle="1" w:styleId="BE1D05B4E1ED459990BD81D4BB524926">
    <w:name w:val="BE1D05B4E1ED459990BD81D4BB524926"/>
  </w:style>
  <w:style w:type="paragraph" w:customStyle="1" w:styleId="1E9F83909963480DB1B32D75E05167D0">
    <w:name w:val="1E9F83909963480DB1B32D75E05167D0"/>
  </w:style>
  <w:style w:type="paragraph" w:customStyle="1" w:styleId="02CF05B6FDDB450EA43DFA20B6B84A72">
    <w:name w:val="02CF05B6FDDB450EA43DFA20B6B84A72"/>
  </w:style>
  <w:style w:type="paragraph" w:customStyle="1" w:styleId="9C03812BA3714870993449E6D415D56F">
    <w:name w:val="9C03812BA3714870993449E6D415D56F"/>
  </w:style>
  <w:style w:type="paragraph" w:customStyle="1" w:styleId="B881C13473AC4F93B83219D04ED3F38E">
    <w:name w:val="B881C13473AC4F93B83219D04ED3F38E"/>
  </w:style>
  <w:style w:type="paragraph" w:customStyle="1" w:styleId="3A1C799532AA4B0FAC1372E63A73FF89">
    <w:name w:val="3A1C799532AA4B0FAC1372E63A73FF89"/>
  </w:style>
  <w:style w:type="paragraph" w:customStyle="1" w:styleId="878A15381BFD421BAC18A07EA726DAA3">
    <w:name w:val="878A15381BFD421BAC18A07EA726DAA3"/>
  </w:style>
  <w:style w:type="paragraph" w:customStyle="1" w:styleId="7690668A33A74FC4B3605D0022AE1FD4">
    <w:name w:val="7690668A33A74FC4B3605D0022AE1FD4"/>
  </w:style>
  <w:style w:type="paragraph" w:customStyle="1" w:styleId="3590EA5410E44F598B79483866E798C1">
    <w:name w:val="3590EA5410E44F598B79483866E798C1"/>
  </w:style>
  <w:style w:type="paragraph" w:customStyle="1" w:styleId="8F825748DAF14B4BB8ABC96D4E801C42">
    <w:name w:val="8F825748DAF14B4BB8ABC96D4E801C42"/>
  </w:style>
  <w:style w:type="paragraph" w:customStyle="1" w:styleId="E00B5C2BF7504C9690323C77DB814C81">
    <w:name w:val="E00B5C2BF7504C9690323C77DB814C81"/>
  </w:style>
  <w:style w:type="paragraph" w:customStyle="1" w:styleId="DC5EAFD151AD424EA20920BBAEFC93E6">
    <w:name w:val="DC5EAFD151AD424EA20920BBAEFC93E6"/>
  </w:style>
  <w:style w:type="paragraph" w:customStyle="1" w:styleId="BB394980F951496699F29A19D651D340">
    <w:name w:val="BB394980F951496699F29A19D651D340"/>
  </w:style>
  <w:style w:type="paragraph" w:customStyle="1" w:styleId="59F4D2FCE1AE4C0183DAA7F8A10EFA73">
    <w:name w:val="59F4D2FCE1AE4C0183DAA7F8A10EFA73"/>
  </w:style>
  <w:style w:type="paragraph" w:customStyle="1" w:styleId="F92495497F3C4D54B6FB041B2A6BBAFD">
    <w:name w:val="F92495497F3C4D54B6FB041B2A6BBAFD"/>
  </w:style>
  <w:style w:type="paragraph" w:customStyle="1" w:styleId="C31BBA5C529546ADA9644273A8136CD5">
    <w:name w:val="C31BBA5C529546ADA9644273A8136CD5"/>
  </w:style>
  <w:style w:type="paragraph" w:customStyle="1" w:styleId="D6F2D72781B7456F9CAEA7354EFED23F">
    <w:name w:val="D6F2D72781B7456F9CAEA7354EFED23F"/>
  </w:style>
  <w:style w:type="paragraph" w:customStyle="1" w:styleId="581A58A5744C465E92FE3F34E3E5AEB5">
    <w:name w:val="581A58A5744C465E92FE3F34E3E5AEB5"/>
  </w:style>
  <w:style w:type="paragraph" w:customStyle="1" w:styleId="9B214DEB5A80456EAC7E57965AE05AE7">
    <w:name w:val="9B214DEB5A80456EAC7E57965AE05AE7"/>
  </w:style>
  <w:style w:type="paragraph" w:customStyle="1" w:styleId="307C1CB1EF6C4AF9B5A33BBD4630D786">
    <w:name w:val="307C1CB1EF6C4AF9B5A33BBD4630D786"/>
  </w:style>
  <w:style w:type="paragraph" w:customStyle="1" w:styleId="C0AB8187F2EB4791837946B7EB780212">
    <w:name w:val="C0AB8187F2EB4791837946B7EB780212"/>
  </w:style>
  <w:style w:type="paragraph" w:customStyle="1" w:styleId="6B54E3B0C71B44DCBDBD698EFE1F1DFD">
    <w:name w:val="6B54E3B0C71B44DCBDBD698EFE1F1DFD"/>
  </w:style>
  <w:style w:type="paragraph" w:customStyle="1" w:styleId="9899C43987D543738133D567A20E418D">
    <w:name w:val="9899C43987D543738133D567A20E418D"/>
  </w:style>
  <w:style w:type="paragraph" w:customStyle="1" w:styleId="B1E8E422A3894C5AB2A5060F837BCEBD">
    <w:name w:val="B1E8E422A3894C5AB2A5060F837BCEBD"/>
  </w:style>
  <w:style w:type="paragraph" w:customStyle="1" w:styleId="36585B6C230243889E33E15DAFE87B75">
    <w:name w:val="36585B6C230243889E33E15DAFE87B75"/>
  </w:style>
  <w:style w:type="paragraph" w:customStyle="1" w:styleId="3CF7721728724968BE3EFCBF0F04D05B">
    <w:name w:val="3CF7721728724968BE3EFCBF0F04D05B"/>
  </w:style>
  <w:style w:type="paragraph" w:customStyle="1" w:styleId="A87104C09B184BD1B4D053ED9F3401C3">
    <w:name w:val="A87104C09B184BD1B4D053ED9F3401C3"/>
  </w:style>
  <w:style w:type="paragraph" w:customStyle="1" w:styleId="6C120A11393343F38C4BCD0E677C7421">
    <w:name w:val="6C120A11393343F38C4BCD0E677C7421"/>
  </w:style>
  <w:style w:type="paragraph" w:customStyle="1" w:styleId="FC5ED7FCE58C4FEA935AF0DD458242F8">
    <w:name w:val="FC5ED7FCE58C4FEA935AF0DD458242F8"/>
  </w:style>
  <w:style w:type="paragraph" w:customStyle="1" w:styleId="7D140351759945AC8441CA7217543463">
    <w:name w:val="7D140351759945AC8441CA7217543463"/>
  </w:style>
  <w:style w:type="paragraph" w:customStyle="1" w:styleId="83FD93C3D2244AB3AD8DE6888655FA95">
    <w:name w:val="83FD93C3D2244AB3AD8DE6888655FA95"/>
  </w:style>
  <w:style w:type="paragraph" w:customStyle="1" w:styleId="F72310C9609A41209AEB22B2861E2BBF">
    <w:name w:val="F72310C9609A41209AEB22B2861E2BBF"/>
  </w:style>
  <w:style w:type="paragraph" w:customStyle="1" w:styleId="47474E4A2F5449F4A6378563112AB057">
    <w:name w:val="47474E4A2F5449F4A6378563112AB057"/>
  </w:style>
  <w:style w:type="paragraph" w:customStyle="1" w:styleId="B9D643E13A3B478C90D3E4CBC2F1CCDB">
    <w:name w:val="B9D643E13A3B478C90D3E4CBC2F1CCDB"/>
  </w:style>
  <w:style w:type="paragraph" w:customStyle="1" w:styleId="6621FFE7DAB84BF38D8849E3A7C049F8">
    <w:name w:val="6621FFE7DAB84BF38D8849E3A7C049F8"/>
  </w:style>
  <w:style w:type="paragraph" w:customStyle="1" w:styleId="A5AD5C9246E04065B341751721F1C17F">
    <w:name w:val="A5AD5C9246E04065B341751721F1C17F"/>
  </w:style>
  <w:style w:type="paragraph" w:customStyle="1" w:styleId="0887D4A887A04C03AA748135F45D7DFD">
    <w:name w:val="0887D4A887A04C03AA748135F45D7DFD"/>
  </w:style>
  <w:style w:type="paragraph" w:customStyle="1" w:styleId="2376078577204249BB5C25ED4B92F656">
    <w:name w:val="2376078577204249BB5C25ED4B92F6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overPageProperties xmlns="http://schemas.microsoft.com/office/2006/coverPageProps">
  <PublishDate>- Internal Use Only -Disclose and distribute only to CenturyLink employees and authorized persons working for CenturyLink.Disclosure outside of CenturyLink is prohibited without authorization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E9D665E-9F2B-4523-84BE-A4382ED5311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63BC185-8E20-4ACF-97AA-9CAB70B391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DF1BE-4256-448F-A640-C9F03A0B7C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E37A00-9097-4418-AAC3-EE764BD19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 business startup checklist.dotx</Template>
  <TotalTime>0</TotalTime>
  <Pages>7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Auto-Pilot Itential Setup</dc:title>
  <dc:subject/>
  <dc:creator/>
  <cp:keywords/>
  <dc:description/>
  <cp:lastModifiedBy/>
  <cp:revision>1</cp:revision>
  <dcterms:created xsi:type="dcterms:W3CDTF">2023-08-02T15:20:00Z</dcterms:created>
  <dcterms:modified xsi:type="dcterms:W3CDTF">2023-08-02T16:01:00Z</dcterms:modified>
  <cp:contentStatus>Windows 11 [ 22h2 ]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